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6EF3" w14:textId="77777777" w:rsidR="002C79E6" w:rsidRPr="00D62F66" w:rsidRDefault="002C79E6" w:rsidP="002C79E6">
      <w:pPr>
        <w:rPr>
          <w:rFonts w:ascii="Times New Roman" w:hAnsi="Times New Roman" w:cs="Times New Roman"/>
          <w:sz w:val="24"/>
        </w:rPr>
      </w:pPr>
    </w:p>
    <w:p w14:paraId="19E9316D" w14:textId="77777777" w:rsidR="002C79E6" w:rsidRPr="00D62F66" w:rsidRDefault="002C79E6" w:rsidP="002C79E6">
      <w:pPr>
        <w:rPr>
          <w:rFonts w:ascii="Times New Roman" w:hAnsi="Times New Roman" w:cs="Times New Roman"/>
          <w:sz w:val="24"/>
        </w:rPr>
      </w:pPr>
    </w:p>
    <w:p w14:paraId="2219F193" w14:textId="77777777" w:rsidR="002C79E6" w:rsidRPr="00D62F66" w:rsidRDefault="002C79E6" w:rsidP="002C79E6">
      <w:pPr>
        <w:rPr>
          <w:rFonts w:ascii="Times New Roman" w:hAnsi="Times New Roman" w:cs="Times New Roman"/>
          <w:sz w:val="24"/>
        </w:rPr>
      </w:pPr>
    </w:p>
    <w:p w14:paraId="5855591C" w14:textId="77777777" w:rsidR="002C79E6" w:rsidRPr="00D62F66" w:rsidRDefault="002C79E6" w:rsidP="002C79E6">
      <w:pPr>
        <w:rPr>
          <w:rFonts w:ascii="Times New Roman" w:hAnsi="Times New Roman" w:cs="Times New Roman"/>
          <w:sz w:val="24"/>
        </w:rPr>
      </w:pPr>
    </w:p>
    <w:p w14:paraId="5D4876AA" w14:textId="77777777" w:rsidR="002C79E6" w:rsidRPr="00D62F66" w:rsidRDefault="002C79E6" w:rsidP="002C79E6">
      <w:pPr>
        <w:rPr>
          <w:rFonts w:ascii="Times New Roman" w:hAnsi="Times New Roman" w:cs="Times New Roman"/>
          <w:sz w:val="24"/>
        </w:rPr>
      </w:pPr>
    </w:p>
    <w:p w14:paraId="3FFD3C63" w14:textId="5F5C2134" w:rsidR="6A36C4BF" w:rsidRPr="00D62F66" w:rsidRDefault="00727096" w:rsidP="00B863FB">
      <w:pPr>
        <w:pStyle w:val="Title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Final Project: Review and Retrospective</w:t>
      </w:r>
    </w:p>
    <w:p w14:paraId="710279A1" w14:textId="03CC8196" w:rsidR="201D26C8" w:rsidRPr="00D62F66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7010343" w14:textId="2568DBEF" w:rsidR="00A417C1" w:rsidRPr="00D62F66" w:rsidRDefault="0072709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62F66">
        <w:rPr>
          <w:rFonts w:ascii="Times New Roman" w:hAnsi="Times New Roman" w:cs="Times New Roman"/>
          <w:sz w:val="24"/>
          <w:szCs w:val="24"/>
        </w:rPr>
        <w:t>Jason Kremhelmer</w:t>
      </w:r>
    </w:p>
    <w:p w14:paraId="4CE6D8DC" w14:textId="6562607B" w:rsidR="002C79E6" w:rsidRPr="00D62F66" w:rsidRDefault="0072709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62F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F1A609D" w14:textId="5C6E0E14" w:rsidR="002C79E6" w:rsidRPr="00D62F66" w:rsidRDefault="00D62F6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68883333"/>
          <w:placeholder>
            <w:docPart w:val="AAA322D468AE4C96A48B10B4083151A7"/>
          </w:placeholder>
          <w:temporary/>
          <w:showingPlcHdr/>
          <w15:appearance w15:val="hidden"/>
        </w:sdtPr>
        <w:sdtEndPr/>
        <w:sdtContent>
          <w:r w:rsidR="002C79E6" w:rsidRPr="00D62F66">
            <w:rPr>
              <w:rFonts w:ascii="Times New Roman" w:hAnsi="Times New Roman" w:cs="Times New Roman"/>
              <w:sz w:val="24"/>
              <w:szCs w:val="24"/>
            </w:rPr>
            <w:t>Course Number:</w:t>
          </w:r>
        </w:sdtContent>
      </w:sdt>
      <w:r w:rsidR="002C79E6" w:rsidRPr="00D62F66">
        <w:rPr>
          <w:rFonts w:ascii="Times New Roman" w:hAnsi="Times New Roman" w:cs="Times New Roman"/>
          <w:sz w:val="24"/>
          <w:szCs w:val="24"/>
        </w:rPr>
        <w:t xml:space="preserve"> </w:t>
      </w:r>
      <w:r w:rsidR="00727096" w:rsidRPr="00D62F66">
        <w:rPr>
          <w:rFonts w:ascii="Times New Roman" w:hAnsi="Times New Roman" w:cs="Times New Roman"/>
          <w:sz w:val="24"/>
          <w:szCs w:val="24"/>
        </w:rPr>
        <w:t>CS 250: Software Development Lifecycle</w:t>
      </w:r>
    </w:p>
    <w:p w14:paraId="41F94811" w14:textId="00169FA0" w:rsidR="002C79E6" w:rsidRPr="00D62F66" w:rsidRDefault="0072709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62F66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D62F66">
        <w:rPr>
          <w:rFonts w:ascii="Times New Roman" w:hAnsi="Times New Roman" w:cs="Times New Roman"/>
          <w:sz w:val="24"/>
          <w:szCs w:val="24"/>
        </w:rPr>
        <w:t>Rissover</w:t>
      </w:r>
      <w:proofErr w:type="spellEnd"/>
    </w:p>
    <w:p w14:paraId="134E96A2" w14:textId="4784926B" w:rsidR="201D26C8" w:rsidRPr="00D62F66" w:rsidRDefault="0072709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62F66">
        <w:rPr>
          <w:rFonts w:ascii="Times New Roman" w:hAnsi="Times New Roman" w:cs="Times New Roman"/>
          <w:sz w:val="24"/>
          <w:szCs w:val="24"/>
        </w:rPr>
        <w:t>12/10/2023</w:t>
      </w:r>
    </w:p>
    <w:p w14:paraId="48F59241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FF89372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E3D28FF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B5A9B67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E086CF2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4487867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B3FBDE5" w14:textId="77777777" w:rsidR="201D26C8" w:rsidRPr="00D62F6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764AFB1" w14:textId="77777777" w:rsidR="000D4642" w:rsidRPr="00D62F66" w:rsidRDefault="000D4642">
      <w:pPr>
        <w:rPr>
          <w:rFonts w:ascii="Times New Roman" w:eastAsia="Calibri" w:hAnsi="Times New Roman" w:cs="Times New Roman"/>
          <w:sz w:val="24"/>
        </w:rPr>
      </w:pPr>
      <w:r w:rsidRPr="00D62F66">
        <w:rPr>
          <w:rFonts w:ascii="Times New Roman" w:eastAsia="Calibri" w:hAnsi="Times New Roman" w:cs="Times New Roman"/>
          <w:sz w:val="24"/>
        </w:rPr>
        <w:br w:type="page"/>
      </w:r>
    </w:p>
    <w:p w14:paraId="4CB16566" w14:textId="20893C64" w:rsidR="67AE9998" w:rsidRPr="00D62F66" w:rsidRDefault="00727096" w:rsidP="00727096">
      <w:pPr>
        <w:pStyle w:val="SectionTitle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lastRenderedPageBreak/>
        <w:t>Review and Retrospective</w:t>
      </w:r>
    </w:p>
    <w:p w14:paraId="14991550" w14:textId="46F62701" w:rsidR="00E112DC" w:rsidRPr="00D62F66" w:rsidRDefault="00E112DC" w:rsidP="002B4B62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During this course </w:t>
      </w:r>
      <w:r w:rsidR="00F21CD2" w:rsidRPr="00D62F66">
        <w:rPr>
          <w:rFonts w:ascii="Times New Roman" w:hAnsi="Times New Roman" w:cs="Times New Roman"/>
          <w:sz w:val="24"/>
        </w:rPr>
        <w:t>we delved into the various roles that make up a Scrum- Agile team</w:t>
      </w:r>
      <w:r w:rsidR="0062507C" w:rsidRPr="00D62F66">
        <w:rPr>
          <w:rFonts w:ascii="Times New Roman" w:hAnsi="Times New Roman" w:cs="Times New Roman"/>
          <w:sz w:val="24"/>
        </w:rPr>
        <w:t xml:space="preserve">. Every role plays a pivotal pert </w:t>
      </w:r>
      <w:r w:rsidR="00EE12D0" w:rsidRPr="00D62F66">
        <w:rPr>
          <w:rFonts w:ascii="Times New Roman" w:hAnsi="Times New Roman" w:cs="Times New Roman"/>
          <w:sz w:val="24"/>
        </w:rPr>
        <w:t>in ensuring the project is completed effectively and efficientl</w:t>
      </w:r>
      <w:r w:rsidR="003438FC" w:rsidRPr="00D62F66">
        <w:rPr>
          <w:rFonts w:ascii="Times New Roman" w:hAnsi="Times New Roman" w:cs="Times New Roman"/>
          <w:sz w:val="24"/>
        </w:rPr>
        <w:t xml:space="preserve">y based on the requirements and needs of the client. The Scrum team is composed of cross-functional </w:t>
      </w:r>
      <w:r w:rsidR="00911CDB" w:rsidRPr="00D62F66">
        <w:rPr>
          <w:rFonts w:ascii="Times New Roman" w:hAnsi="Times New Roman" w:cs="Times New Roman"/>
          <w:sz w:val="24"/>
        </w:rPr>
        <w:t xml:space="preserve">individuals that work together with a common goal and purpose. </w:t>
      </w:r>
      <w:r w:rsidR="00C8007D" w:rsidRPr="00D62F66">
        <w:rPr>
          <w:rFonts w:ascii="Times New Roman" w:hAnsi="Times New Roman" w:cs="Times New Roman"/>
          <w:sz w:val="24"/>
        </w:rPr>
        <w:t xml:space="preserve">They work in an iterative and incremental manner to produce and deliver a </w:t>
      </w:r>
      <w:r w:rsidR="001759A8" w:rsidRPr="00D62F66">
        <w:rPr>
          <w:rFonts w:ascii="Times New Roman" w:hAnsi="Times New Roman" w:cs="Times New Roman"/>
          <w:sz w:val="24"/>
        </w:rPr>
        <w:t>product that is of the highest quality. The roles of this team are</w:t>
      </w:r>
      <w:r w:rsidR="001410FC" w:rsidRPr="00D62F66">
        <w:rPr>
          <w:rFonts w:ascii="Times New Roman" w:hAnsi="Times New Roman" w:cs="Times New Roman"/>
          <w:sz w:val="24"/>
        </w:rPr>
        <w:t xml:space="preserve"> the Product Owner, </w:t>
      </w:r>
      <w:r w:rsidR="004A168D" w:rsidRPr="00D62F66">
        <w:rPr>
          <w:rFonts w:ascii="Times New Roman" w:hAnsi="Times New Roman" w:cs="Times New Roman"/>
          <w:sz w:val="24"/>
        </w:rPr>
        <w:t>t</w:t>
      </w:r>
      <w:r w:rsidR="001410FC" w:rsidRPr="00D62F66">
        <w:rPr>
          <w:rFonts w:ascii="Times New Roman" w:hAnsi="Times New Roman" w:cs="Times New Roman"/>
          <w:sz w:val="24"/>
        </w:rPr>
        <w:t>he Scrum Master, the Development team</w:t>
      </w:r>
      <w:r w:rsidR="004A168D" w:rsidRPr="00D62F66">
        <w:rPr>
          <w:rFonts w:ascii="Times New Roman" w:hAnsi="Times New Roman" w:cs="Times New Roman"/>
          <w:sz w:val="24"/>
        </w:rPr>
        <w:t xml:space="preserve"> (which consists of 1 or more members), and the Tester.</w:t>
      </w:r>
    </w:p>
    <w:p w14:paraId="7EBD3A22" w14:textId="5A87F9E3" w:rsidR="0098254D" w:rsidRPr="00D62F66" w:rsidRDefault="0098254D" w:rsidP="002B4B62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The role of the Product Owner </w:t>
      </w:r>
      <w:r w:rsidR="001E3197" w:rsidRPr="00D62F66">
        <w:rPr>
          <w:rFonts w:ascii="Times New Roman" w:hAnsi="Times New Roman" w:cs="Times New Roman"/>
          <w:sz w:val="24"/>
        </w:rPr>
        <w:t xml:space="preserve">is that they are responsible for defining and prioritizing </w:t>
      </w:r>
      <w:r w:rsidR="00A926DC" w:rsidRPr="00D62F66">
        <w:rPr>
          <w:rFonts w:ascii="Times New Roman" w:hAnsi="Times New Roman" w:cs="Times New Roman"/>
          <w:sz w:val="24"/>
        </w:rPr>
        <w:t xml:space="preserve">the product backlog. This is accomplished by maximizing the value </w:t>
      </w:r>
      <w:r w:rsidR="00AF533A" w:rsidRPr="00D62F66">
        <w:rPr>
          <w:rFonts w:ascii="Times New Roman" w:hAnsi="Times New Roman" w:cs="Times New Roman"/>
          <w:sz w:val="24"/>
        </w:rPr>
        <w:t xml:space="preserve">of the work and production of the Development team. They </w:t>
      </w:r>
      <w:r w:rsidR="009D1404" w:rsidRPr="00D62F66">
        <w:rPr>
          <w:rFonts w:ascii="Times New Roman" w:hAnsi="Times New Roman" w:cs="Times New Roman"/>
          <w:sz w:val="24"/>
        </w:rPr>
        <w:t>make all the de</w:t>
      </w:r>
      <w:r w:rsidR="00566007" w:rsidRPr="00D62F66">
        <w:rPr>
          <w:rFonts w:ascii="Times New Roman" w:hAnsi="Times New Roman" w:cs="Times New Roman"/>
          <w:sz w:val="24"/>
        </w:rPr>
        <w:t xml:space="preserve">cisions regarding development of the project, as well as provide direction to </w:t>
      </w:r>
      <w:r w:rsidR="00421B99" w:rsidRPr="00D62F66">
        <w:rPr>
          <w:rFonts w:ascii="Times New Roman" w:hAnsi="Times New Roman" w:cs="Times New Roman"/>
          <w:sz w:val="24"/>
        </w:rPr>
        <w:t xml:space="preserve">the team to ensure their awareness of what is needed </w:t>
      </w:r>
      <w:sdt>
        <w:sdtPr>
          <w:rPr>
            <w:rFonts w:ascii="Times New Roman" w:hAnsi="Times New Roman" w:cs="Times New Roman"/>
            <w:sz w:val="24"/>
          </w:rPr>
          <w:id w:val="2006475404"/>
          <w:citation/>
        </w:sdtPr>
        <w:sdtEndPr/>
        <w:sdtContent>
          <w:r w:rsidR="006D5FA5" w:rsidRPr="00D62F66">
            <w:rPr>
              <w:rFonts w:ascii="Times New Roman" w:hAnsi="Times New Roman" w:cs="Times New Roman"/>
              <w:sz w:val="24"/>
            </w:rPr>
            <w:fldChar w:fldCharType="begin"/>
          </w:r>
          <w:r w:rsidR="006D5FA5" w:rsidRPr="00D62F66">
            <w:rPr>
              <w:rFonts w:ascii="Times New Roman" w:hAnsi="Times New Roman" w:cs="Times New Roman"/>
              <w:sz w:val="24"/>
            </w:rPr>
            <w:instrText xml:space="preserve"> CITATION Cha15 \l 1033 </w:instrText>
          </w:r>
          <w:r w:rsidR="006D5FA5" w:rsidRPr="00D62F66">
            <w:rPr>
              <w:rFonts w:ascii="Times New Roman" w:hAnsi="Times New Roman" w:cs="Times New Roman"/>
              <w:sz w:val="24"/>
            </w:rPr>
            <w:fldChar w:fldCharType="separate"/>
          </w:r>
          <w:r w:rsidR="006D5FA5" w:rsidRPr="00D62F66">
            <w:rPr>
              <w:rFonts w:ascii="Times New Roman" w:hAnsi="Times New Roman" w:cs="Times New Roman"/>
              <w:noProof/>
              <w:sz w:val="24"/>
            </w:rPr>
            <w:t>(Cobb, 2015)</w:t>
          </w:r>
          <w:r w:rsidR="006D5FA5" w:rsidRPr="00D62F6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AD39BB" w:rsidRPr="00D62F66">
        <w:rPr>
          <w:rFonts w:ascii="Times New Roman" w:hAnsi="Times New Roman" w:cs="Times New Roman"/>
          <w:sz w:val="24"/>
        </w:rPr>
        <w:t xml:space="preserve">. Achieving this is done by ensuring the team </w:t>
      </w:r>
      <w:r w:rsidR="00637F58" w:rsidRPr="00D62F66">
        <w:rPr>
          <w:rFonts w:ascii="Times New Roman" w:hAnsi="Times New Roman" w:cs="Times New Roman"/>
          <w:sz w:val="24"/>
        </w:rPr>
        <w:t xml:space="preserve">understands the items in the product backlog, is </w:t>
      </w:r>
      <w:r w:rsidR="00DD2FA2" w:rsidRPr="00D62F66">
        <w:rPr>
          <w:rFonts w:ascii="Times New Roman" w:hAnsi="Times New Roman" w:cs="Times New Roman"/>
          <w:sz w:val="24"/>
        </w:rPr>
        <w:t xml:space="preserve">always updating the backlog, </w:t>
      </w:r>
      <w:r w:rsidR="00DD49C6" w:rsidRPr="00D62F66">
        <w:rPr>
          <w:rFonts w:ascii="Times New Roman" w:hAnsi="Times New Roman" w:cs="Times New Roman"/>
          <w:sz w:val="24"/>
        </w:rPr>
        <w:t xml:space="preserve">as well as prioritizing items in the backlog so the team has full awareness of what is needed. </w:t>
      </w:r>
      <w:r w:rsidR="007602BA" w:rsidRPr="00D62F66">
        <w:rPr>
          <w:rFonts w:ascii="Times New Roman" w:hAnsi="Times New Roman" w:cs="Times New Roman"/>
          <w:sz w:val="24"/>
        </w:rPr>
        <w:t xml:space="preserve"> During this project, SNHU Travel, the Product Owner was in close contact with the client</w:t>
      </w:r>
      <w:r w:rsidR="00D461C4" w:rsidRPr="00D62F66">
        <w:rPr>
          <w:rFonts w:ascii="Times New Roman" w:hAnsi="Times New Roman" w:cs="Times New Roman"/>
          <w:sz w:val="24"/>
        </w:rPr>
        <w:t xml:space="preserve">, this allowed them to discuss the requirement, needs and mission of the project. This also allowed the </w:t>
      </w:r>
      <w:r w:rsidR="006B73E5" w:rsidRPr="00D62F66">
        <w:rPr>
          <w:rFonts w:ascii="Times New Roman" w:hAnsi="Times New Roman" w:cs="Times New Roman"/>
          <w:sz w:val="24"/>
        </w:rPr>
        <w:t xml:space="preserve">creation of the backlog of user stories, and allowed them to be prioritized correctly. </w:t>
      </w:r>
    </w:p>
    <w:p w14:paraId="0ABF869A" w14:textId="05C77341" w:rsidR="002B4B62" w:rsidRPr="00D62F66" w:rsidRDefault="00D075DA" w:rsidP="00FC53AD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Next</w:t>
      </w:r>
      <w:r w:rsidR="00895EA3" w:rsidRPr="00D62F66">
        <w:rPr>
          <w:rFonts w:ascii="Times New Roman" w:hAnsi="Times New Roman" w:cs="Times New Roman"/>
          <w:sz w:val="24"/>
        </w:rPr>
        <w:t>,</w:t>
      </w:r>
      <w:r w:rsidRPr="00D62F66">
        <w:rPr>
          <w:rFonts w:ascii="Times New Roman" w:hAnsi="Times New Roman" w:cs="Times New Roman"/>
          <w:sz w:val="24"/>
        </w:rPr>
        <w:t xml:space="preserve"> we have the Scrum Master, they are responsible</w:t>
      </w:r>
      <w:r w:rsidR="00B73A4E" w:rsidRPr="00D62F66">
        <w:rPr>
          <w:rFonts w:ascii="Times New Roman" w:hAnsi="Times New Roman" w:cs="Times New Roman"/>
          <w:sz w:val="24"/>
        </w:rPr>
        <w:t xml:space="preserve"> to ensure the Scrum is following the rules of the Scrum. </w:t>
      </w:r>
      <w:r w:rsidR="009852D0" w:rsidRPr="00D62F66">
        <w:rPr>
          <w:rFonts w:ascii="Times New Roman" w:hAnsi="Times New Roman" w:cs="Times New Roman"/>
          <w:sz w:val="24"/>
        </w:rPr>
        <w:t xml:space="preserve">They must ensure that it stays on topic, keeps withing the timeframe allotted, as well as take notes of side items </w:t>
      </w:r>
      <w:r w:rsidR="00895EA3" w:rsidRPr="00D62F66">
        <w:rPr>
          <w:rFonts w:ascii="Times New Roman" w:hAnsi="Times New Roman" w:cs="Times New Roman"/>
          <w:sz w:val="24"/>
        </w:rPr>
        <w:t xml:space="preserve">to discuss off-line. </w:t>
      </w:r>
      <w:r w:rsidR="00E724EA" w:rsidRPr="00D62F66">
        <w:rPr>
          <w:rFonts w:ascii="Times New Roman" w:hAnsi="Times New Roman" w:cs="Times New Roman"/>
          <w:sz w:val="24"/>
        </w:rPr>
        <w:t xml:space="preserve">The Scrum master also </w:t>
      </w:r>
      <w:r w:rsidR="001F1C38" w:rsidRPr="00D62F66">
        <w:rPr>
          <w:rFonts w:ascii="Times New Roman" w:hAnsi="Times New Roman" w:cs="Times New Roman"/>
          <w:sz w:val="24"/>
        </w:rPr>
        <w:t xml:space="preserve">facilitates the teams in removing any obstacles </w:t>
      </w:r>
      <w:r w:rsidR="0051024C" w:rsidRPr="00D62F66">
        <w:rPr>
          <w:rFonts w:ascii="Times New Roman" w:hAnsi="Times New Roman" w:cs="Times New Roman"/>
          <w:sz w:val="24"/>
        </w:rPr>
        <w:t xml:space="preserve">that may arise during the project </w:t>
      </w:r>
      <w:sdt>
        <w:sdtPr>
          <w:rPr>
            <w:rFonts w:ascii="Times New Roman" w:hAnsi="Times New Roman" w:cs="Times New Roman"/>
            <w:sz w:val="24"/>
          </w:rPr>
          <w:id w:val="574563761"/>
          <w:citation/>
        </w:sdtPr>
        <w:sdtEndPr/>
        <w:sdtContent>
          <w:r w:rsidR="0051024C" w:rsidRPr="00D62F66">
            <w:rPr>
              <w:rFonts w:ascii="Times New Roman" w:hAnsi="Times New Roman" w:cs="Times New Roman"/>
              <w:sz w:val="24"/>
            </w:rPr>
            <w:fldChar w:fldCharType="begin"/>
          </w:r>
          <w:r w:rsidR="0051024C" w:rsidRPr="00D62F66">
            <w:rPr>
              <w:rFonts w:ascii="Times New Roman" w:hAnsi="Times New Roman" w:cs="Times New Roman"/>
              <w:sz w:val="24"/>
            </w:rPr>
            <w:instrText xml:space="preserve"> CITATION Cha15 \l 1033 </w:instrText>
          </w:r>
          <w:r w:rsidR="0051024C" w:rsidRPr="00D62F66">
            <w:rPr>
              <w:rFonts w:ascii="Times New Roman" w:hAnsi="Times New Roman" w:cs="Times New Roman"/>
              <w:sz w:val="24"/>
            </w:rPr>
            <w:fldChar w:fldCharType="separate"/>
          </w:r>
          <w:r w:rsidR="0051024C" w:rsidRPr="00D62F66">
            <w:rPr>
              <w:rFonts w:ascii="Times New Roman" w:hAnsi="Times New Roman" w:cs="Times New Roman"/>
              <w:noProof/>
              <w:sz w:val="24"/>
            </w:rPr>
            <w:t>(Cobb, 2015)</w:t>
          </w:r>
          <w:r w:rsidR="0051024C" w:rsidRPr="00D62F6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51024C" w:rsidRPr="00D62F66">
        <w:rPr>
          <w:rFonts w:ascii="Times New Roman" w:hAnsi="Times New Roman" w:cs="Times New Roman"/>
          <w:sz w:val="24"/>
        </w:rPr>
        <w:t xml:space="preserve">. </w:t>
      </w:r>
      <w:r w:rsidR="00B46B3A" w:rsidRPr="00D62F66">
        <w:rPr>
          <w:rFonts w:ascii="Times New Roman" w:hAnsi="Times New Roman" w:cs="Times New Roman"/>
          <w:sz w:val="24"/>
        </w:rPr>
        <w:t xml:space="preserve">The Scrum master achieves this by being the servant leader of the team. </w:t>
      </w:r>
      <w:r w:rsidR="00265F18" w:rsidRPr="00D62F66">
        <w:rPr>
          <w:rFonts w:ascii="Times New Roman" w:hAnsi="Times New Roman" w:cs="Times New Roman"/>
          <w:sz w:val="24"/>
        </w:rPr>
        <w:t>They coach the teams in self-</w:t>
      </w:r>
      <w:r w:rsidR="00265F18" w:rsidRPr="00D62F66">
        <w:rPr>
          <w:rFonts w:ascii="Times New Roman" w:hAnsi="Times New Roman" w:cs="Times New Roman"/>
          <w:sz w:val="24"/>
        </w:rPr>
        <w:lastRenderedPageBreak/>
        <w:t>organization and cross-functionality, facilitating scrum meetings</w:t>
      </w:r>
      <w:r w:rsidR="00100CBE" w:rsidRPr="00D62F66">
        <w:rPr>
          <w:rFonts w:ascii="Times New Roman" w:hAnsi="Times New Roman" w:cs="Times New Roman"/>
          <w:sz w:val="24"/>
        </w:rPr>
        <w:t xml:space="preserve"> as needed, as well as finding techniques for effective backlog </w:t>
      </w:r>
      <w:r w:rsidR="001A57E2" w:rsidRPr="00D62F66">
        <w:rPr>
          <w:rFonts w:ascii="Times New Roman" w:hAnsi="Times New Roman" w:cs="Times New Roman"/>
          <w:sz w:val="24"/>
        </w:rPr>
        <w:t>management</w:t>
      </w:r>
      <w:r w:rsidR="00100CBE" w:rsidRPr="00D62F66">
        <w:rPr>
          <w:rFonts w:ascii="Times New Roman" w:hAnsi="Times New Roman" w:cs="Times New Roman"/>
          <w:sz w:val="24"/>
        </w:rPr>
        <w:t>.</w:t>
      </w:r>
      <w:r w:rsidR="001A57E2" w:rsidRPr="00D62F66">
        <w:rPr>
          <w:rFonts w:ascii="Times New Roman" w:hAnsi="Times New Roman" w:cs="Times New Roman"/>
          <w:sz w:val="24"/>
        </w:rPr>
        <w:t xml:space="preserve"> This helps both</w:t>
      </w:r>
      <w:r w:rsidR="00100CBE" w:rsidRPr="00D62F66">
        <w:rPr>
          <w:rFonts w:ascii="Times New Roman" w:hAnsi="Times New Roman" w:cs="Times New Roman"/>
          <w:sz w:val="24"/>
        </w:rPr>
        <w:t xml:space="preserve"> </w:t>
      </w:r>
      <w:r w:rsidR="00197747" w:rsidRPr="00D62F66">
        <w:rPr>
          <w:rFonts w:ascii="Times New Roman" w:hAnsi="Times New Roman" w:cs="Times New Roman"/>
          <w:sz w:val="24"/>
        </w:rPr>
        <w:t>employees</w:t>
      </w:r>
      <w:r w:rsidR="001A57E2" w:rsidRPr="00D62F66">
        <w:rPr>
          <w:rFonts w:ascii="Times New Roman" w:hAnsi="Times New Roman" w:cs="Times New Roman"/>
          <w:sz w:val="24"/>
        </w:rPr>
        <w:t xml:space="preserve"> and stakeholders </w:t>
      </w:r>
      <w:r w:rsidR="00197747" w:rsidRPr="00D62F66">
        <w:rPr>
          <w:rFonts w:ascii="Times New Roman" w:hAnsi="Times New Roman" w:cs="Times New Roman"/>
          <w:sz w:val="24"/>
        </w:rPr>
        <w:t>understand</w:t>
      </w:r>
      <w:r w:rsidR="001A57E2" w:rsidRPr="00D62F66">
        <w:rPr>
          <w:rFonts w:ascii="Times New Roman" w:hAnsi="Times New Roman" w:cs="Times New Roman"/>
          <w:sz w:val="24"/>
        </w:rPr>
        <w:t xml:space="preserve"> </w:t>
      </w:r>
      <w:r w:rsidR="00197747" w:rsidRPr="00D62F66">
        <w:rPr>
          <w:rFonts w:ascii="Times New Roman" w:hAnsi="Times New Roman" w:cs="Times New Roman"/>
          <w:sz w:val="24"/>
        </w:rPr>
        <w:t>Scrum</w:t>
      </w:r>
      <w:sdt>
        <w:sdtPr>
          <w:rPr>
            <w:rFonts w:ascii="Times New Roman" w:hAnsi="Times New Roman" w:cs="Times New Roman"/>
            <w:sz w:val="24"/>
          </w:rPr>
          <w:id w:val="-1355887903"/>
          <w:citation/>
        </w:sdtPr>
        <w:sdtEndPr/>
        <w:sdtContent>
          <w:r w:rsidR="00197747" w:rsidRPr="00D62F66">
            <w:rPr>
              <w:rFonts w:ascii="Times New Roman" w:hAnsi="Times New Roman" w:cs="Times New Roman"/>
              <w:sz w:val="24"/>
            </w:rPr>
            <w:fldChar w:fldCharType="begin"/>
          </w:r>
          <w:r w:rsidR="00197747" w:rsidRPr="00D62F66">
            <w:rPr>
              <w:rFonts w:ascii="Times New Roman" w:hAnsi="Times New Roman" w:cs="Times New Roman"/>
              <w:sz w:val="24"/>
            </w:rPr>
            <w:instrText xml:space="preserve"> CITATION Cha15 \l 1033 </w:instrText>
          </w:r>
          <w:r w:rsidR="00197747" w:rsidRPr="00D62F66">
            <w:rPr>
              <w:rFonts w:ascii="Times New Roman" w:hAnsi="Times New Roman" w:cs="Times New Roman"/>
              <w:sz w:val="24"/>
            </w:rPr>
            <w:fldChar w:fldCharType="separate"/>
          </w:r>
          <w:r w:rsidR="00197747" w:rsidRPr="00D62F66">
            <w:rPr>
              <w:rFonts w:ascii="Times New Roman" w:hAnsi="Times New Roman" w:cs="Times New Roman"/>
              <w:noProof/>
              <w:sz w:val="24"/>
            </w:rPr>
            <w:t xml:space="preserve"> (Cobb, 2015)</w:t>
          </w:r>
          <w:r w:rsidR="00197747" w:rsidRPr="00D62F6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197747" w:rsidRPr="00D62F66">
        <w:rPr>
          <w:rFonts w:ascii="Times New Roman" w:hAnsi="Times New Roman" w:cs="Times New Roman"/>
          <w:sz w:val="24"/>
        </w:rPr>
        <w:t xml:space="preserve">. In the course of the SNHU Travel project, </w:t>
      </w:r>
      <w:r w:rsidR="00F50C42" w:rsidRPr="00D62F66">
        <w:rPr>
          <w:rFonts w:ascii="Times New Roman" w:hAnsi="Times New Roman" w:cs="Times New Roman"/>
          <w:sz w:val="24"/>
        </w:rPr>
        <w:t>the Scrum Master alongside the Product Owner had meetings with the client</w:t>
      </w:r>
      <w:r w:rsidR="00BD263B" w:rsidRPr="00D62F66">
        <w:rPr>
          <w:rFonts w:ascii="Times New Roman" w:hAnsi="Times New Roman" w:cs="Times New Roman"/>
          <w:sz w:val="24"/>
        </w:rPr>
        <w:t xml:space="preserve"> to discuss the goals of the project. This help</w:t>
      </w:r>
      <w:r w:rsidR="007B150B" w:rsidRPr="00D62F66">
        <w:rPr>
          <w:rFonts w:ascii="Times New Roman" w:hAnsi="Times New Roman" w:cs="Times New Roman"/>
          <w:sz w:val="24"/>
        </w:rPr>
        <w:t>e</w:t>
      </w:r>
      <w:r w:rsidR="00BD263B" w:rsidRPr="00D62F66">
        <w:rPr>
          <w:rFonts w:ascii="Times New Roman" w:hAnsi="Times New Roman" w:cs="Times New Roman"/>
          <w:sz w:val="24"/>
        </w:rPr>
        <w:t xml:space="preserve">d gain a better understanding of the client’s </w:t>
      </w:r>
      <w:r w:rsidR="007B150B" w:rsidRPr="00D62F66">
        <w:rPr>
          <w:rFonts w:ascii="Times New Roman" w:hAnsi="Times New Roman" w:cs="Times New Roman"/>
          <w:sz w:val="24"/>
        </w:rPr>
        <w:t xml:space="preserve">desire to build an agile team </w:t>
      </w:r>
      <w:r w:rsidR="00DE7DE0" w:rsidRPr="00D62F66">
        <w:rPr>
          <w:rFonts w:ascii="Times New Roman" w:hAnsi="Times New Roman" w:cs="Times New Roman"/>
          <w:sz w:val="24"/>
        </w:rPr>
        <w:t xml:space="preserve">and backlog that would accomplish </w:t>
      </w:r>
      <w:r w:rsidR="00FC53AD" w:rsidRPr="00D62F66">
        <w:rPr>
          <w:rFonts w:ascii="Times New Roman" w:hAnsi="Times New Roman" w:cs="Times New Roman"/>
          <w:sz w:val="24"/>
        </w:rPr>
        <w:t xml:space="preserve">the goal. </w:t>
      </w:r>
    </w:p>
    <w:p w14:paraId="6D377059" w14:textId="7648EEA4" w:rsidR="00D416AA" w:rsidRPr="00D62F66" w:rsidRDefault="006E729D" w:rsidP="00B45F66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Now</w:t>
      </w:r>
      <w:r w:rsidR="00C65178" w:rsidRPr="00D62F66">
        <w:rPr>
          <w:rFonts w:ascii="Times New Roman" w:hAnsi="Times New Roman" w:cs="Times New Roman"/>
          <w:sz w:val="24"/>
        </w:rPr>
        <w:t>, the Development Team, it consists of testers and developers</w:t>
      </w:r>
      <w:r w:rsidR="00B83A47" w:rsidRPr="00D62F66">
        <w:rPr>
          <w:rFonts w:ascii="Times New Roman" w:hAnsi="Times New Roman" w:cs="Times New Roman"/>
          <w:sz w:val="24"/>
        </w:rPr>
        <w:t xml:space="preserve"> that are a </w:t>
      </w:r>
      <w:r w:rsidR="00AD39EB" w:rsidRPr="00D62F66">
        <w:rPr>
          <w:rFonts w:ascii="Times New Roman" w:hAnsi="Times New Roman" w:cs="Times New Roman"/>
          <w:sz w:val="24"/>
        </w:rPr>
        <w:t>self-organizing</w:t>
      </w:r>
      <w:r w:rsidR="00B83A47" w:rsidRPr="00D62F66">
        <w:rPr>
          <w:rFonts w:ascii="Times New Roman" w:hAnsi="Times New Roman" w:cs="Times New Roman"/>
          <w:sz w:val="24"/>
        </w:rPr>
        <w:t xml:space="preserve"> group that work together to develop and test the actual product</w:t>
      </w:r>
      <w:r w:rsidR="00045E7A" w:rsidRPr="00D62F66">
        <w:rPr>
          <w:rFonts w:ascii="Times New Roman" w:hAnsi="Times New Roman" w:cs="Times New Roman"/>
          <w:sz w:val="24"/>
        </w:rPr>
        <w:t xml:space="preserve">. They are the ones who design, develop, test, and deliver a functional </w:t>
      </w:r>
      <w:r w:rsidR="00AD39EB" w:rsidRPr="00D62F66">
        <w:rPr>
          <w:rFonts w:ascii="Times New Roman" w:hAnsi="Times New Roman" w:cs="Times New Roman"/>
          <w:sz w:val="24"/>
        </w:rPr>
        <w:t>software product for each sprint. They are also responsible for managing and organizing their own work</w:t>
      </w:r>
      <w:r w:rsidR="0034632B" w:rsidRPr="00D62F66">
        <w:rPr>
          <w:rFonts w:ascii="Times New Roman" w:hAnsi="Times New Roman" w:cs="Times New Roman"/>
          <w:sz w:val="24"/>
        </w:rPr>
        <w:t xml:space="preserve"> and are encouraged to decide how to make the backlog tasks into working solutions</w:t>
      </w:r>
      <w:sdt>
        <w:sdtPr>
          <w:rPr>
            <w:rFonts w:ascii="Times New Roman" w:hAnsi="Times New Roman" w:cs="Times New Roman"/>
            <w:sz w:val="24"/>
          </w:rPr>
          <w:id w:val="-1368529714"/>
          <w:citation/>
        </w:sdtPr>
        <w:sdtEndPr/>
        <w:sdtContent>
          <w:r w:rsidR="0034632B" w:rsidRPr="00D62F66">
            <w:rPr>
              <w:rFonts w:ascii="Times New Roman" w:hAnsi="Times New Roman" w:cs="Times New Roman"/>
              <w:sz w:val="24"/>
            </w:rPr>
            <w:fldChar w:fldCharType="begin"/>
          </w:r>
          <w:r w:rsidR="0034632B" w:rsidRPr="00D62F66">
            <w:rPr>
              <w:rFonts w:ascii="Times New Roman" w:hAnsi="Times New Roman" w:cs="Times New Roman"/>
              <w:sz w:val="24"/>
            </w:rPr>
            <w:instrText xml:space="preserve"> CITATION Cha15 \l 1033 </w:instrText>
          </w:r>
          <w:r w:rsidR="0034632B" w:rsidRPr="00D62F66">
            <w:rPr>
              <w:rFonts w:ascii="Times New Roman" w:hAnsi="Times New Roman" w:cs="Times New Roman"/>
              <w:sz w:val="24"/>
            </w:rPr>
            <w:fldChar w:fldCharType="separate"/>
          </w:r>
          <w:r w:rsidR="0034632B" w:rsidRPr="00D62F66">
            <w:rPr>
              <w:rFonts w:ascii="Times New Roman" w:hAnsi="Times New Roman" w:cs="Times New Roman"/>
              <w:noProof/>
              <w:sz w:val="24"/>
            </w:rPr>
            <w:t xml:space="preserve"> (Cobb, 2015)</w:t>
          </w:r>
          <w:r w:rsidR="0034632B" w:rsidRPr="00D62F6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34632B" w:rsidRPr="00D62F66">
        <w:rPr>
          <w:rFonts w:ascii="Times New Roman" w:hAnsi="Times New Roman" w:cs="Times New Roman"/>
          <w:sz w:val="24"/>
        </w:rPr>
        <w:t>.</w:t>
      </w:r>
      <w:r w:rsidR="00E228DF" w:rsidRPr="00D62F66">
        <w:rPr>
          <w:rFonts w:ascii="Times New Roman" w:hAnsi="Times New Roman" w:cs="Times New Roman"/>
          <w:sz w:val="24"/>
        </w:rPr>
        <w:t xml:space="preserve"> This team is responsible for </w:t>
      </w:r>
      <w:r w:rsidR="00D24342" w:rsidRPr="00D62F66">
        <w:rPr>
          <w:rFonts w:ascii="Times New Roman" w:hAnsi="Times New Roman" w:cs="Times New Roman"/>
          <w:sz w:val="24"/>
        </w:rPr>
        <w:t xml:space="preserve">developing tests, executing tests, analyzing test results, as well as collaborating </w:t>
      </w:r>
      <w:r w:rsidR="0062793E" w:rsidRPr="00D62F66">
        <w:rPr>
          <w:rFonts w:ascii="Times New Roman" w:hAnsi="Times New Roman" w:cs="Times New Roman"/>
          <w:sz w:val="24"/>
        </w:rPr>
        <w:t xml:space="preserve">with each other to resolve any issues that arise. </w:t>
      </w:r>
      <w:r w:rsidR="00743CB3" w:rsidRPr="00D62F66">
        <w:rPr>
          <w:rFonts w:ascii="Times New Roman" w:hAnsi="Times New Roman" w:cs="Times New Roman"/>
          <w:sz w:val="24"/>
        </w:rPr>
        <w:t xml:space="preserve">This is a team of equals, with no titles, however they all do have their strong suites. This allows for a </w:t>
      </w:r>
      <w:r w:rsidR="00F50422" w:rsidRPr="00D62F66">
        <w:rPr>
          <w:rFonts w:ascii="Times New Roman" w:hAnsi="Times New Roman" w:cs="Times New Roman"/>
          <w:sz w:val="24"/>
        </w:rPr>
        <w:t>well-rounded</w:t>
      </w:r>
      <w:r w:rsidR="00743CB3" w:rsidRPr="00D62F66">
        <w:rPr>
          <w:rFonts w:ascii="Times New Roman" w:hAnsi="Times New Roman" w:cs="Times New Roman"/>
          <w:sz w:val="24"/>
        </w:rPr>
        <w:t xml:space="preserve"> team, that can work together and accomplish the goal. </w:t>
      </w:r>
      <w:r w:rsidR="009A6620" w:rsidRPr="00D62F66">
        <w:rPr>
          <w:rFonts w:ascii="Times New Roman" w:hAnsi="Times New Roman" w:cs="Times New Roman"/>
          <w:sz w:val="24"/>
        </w:rPr>
        <w:t xml:space="preserve">As the SNHU Travel project was underway, </w:t>
      </w:r>
      <w:r w:rsidR="00B45F66" w:rsidRPr="00D62F66">
        <w:rPr>
          <w:rFonts w:ascii="Times New Roman" w:hAnsi="Times New Roman" w:cs="Times New Roman"/>
          <w:sz w:val="24"/>
        </w:rPr>
        <w:t xml:space="preserve">there were requests for changes to be made to the requirements. When this occurred, the developer reached out to the Product Owner </w:t>
      </w:r>
      <w:r w:rsidR="00134D09" w:rsidRPr="00D62F66">
        <w:rPr>
          <w:rFonts w:ascii="Times New Roman" w:hAnsi="Times New Roman" w:cs="Times New Roman"/>
          <w:sz w:val="24"/>
        </w:rPr>
        <w:t xml:space="preserve">to address questions that had arisen from this in order to obtain clarification </w:t>
      </w:r>
      <w:r w:rsidR="00666E1D" w:rsidRPr="00D62F66">
        <w:rPr>
          <w:rFonts w:ascii="Times New Roman" w:hAnsi="Times New Roman" w:cs="Times New Roman"/>
          <w:sz w:val="24"/>
        </w:rPr>
        <w:t xml:space="preserve">on the new requirements. </w:t>
      </w:r>
    </w:p>
    <w:p w14:paraId="5A739FE7" w14:textId="3814D40D" w:rsidR="00CE0F77" w:rsidRPr="00D62F66" w:rsidRDefault="00BA06AA" w:rsidP="00B45F66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Using the Scrum-Agile approach for the SDLC </w:t>
      </w:r>
      <w:r w:rsidR="00093AE4" w:rsidRPr="00D62F66">
        <w:rPr>
          <w:rFonts w:ascii="Times New Roman" w:hAnsi="Times New Roman" w:cs="Times New Roman"/>
          <w:sz w:val="24"/>
        </w:rPr>
        <w:t xml:space="preserve">assisted the user stories </w:t>
      </w:r>
      <w:r w:rsidR="00DB478A" w:rsidRPr="00D62F66">
        <w:rPr>
          <w:rFonts w:ascii="Times New Roman" w:hAnsi="Times New Roman" w:cs="Times New Roman"/>
          <w:sz w:val="24"/>
        </w:rPr>
        <w:t>in coming to a successful close. This was done by detailing out each of the features</w:t>
      </w:r>
      <w:r w:rsidR="00AE2E02" w:rsidRPr="00D62F66">
        <w:rPr>
          <w:rFonts w:ascii="Times New Roman" w:hAnsi="Times New Roman" w:cs="Times New Roman"/>
          <w:sz w:val="24"/>
        </w:rPr>
        <w:t xml:space="preserve">’ requirements, and setting priority levels to each. This process supported the </w:t>
      </w:r>
      <w:r w:rsidR="001526A8" w:rsidRPr="00D62F66">
        <w:rPr>
          <w:rFonts w:ascii="Times New Roman" w:hAnsi="Times New Roman" w:cs="Times New Roman"/>
          <w:sz w:val="24"/>
        </w:rPr>
        <w:t xml:space="preserve">SDLC in all stages from planning all the way through deployment. </w:t>
      </w:r>
      <w:r w:rsidR="00346E24" w:rsidRPr="00D62F66">
        <w:rPr>
          <w:rFonts w:ascii="Times New Roman" w:hAnsi="Times New Roman" w:cs="Times New Roman"/>
          <w:sz w:val="24"/>
        </w:rPr>
        <w:t xml:space="preserve">In doing this, it assisted in making the </w:t>
      </w:r>
      <w:r w:rsidR="00C33204" w:rsidRPr="00D62F66">
        <w:rPr>
          <w:rFonts w:ascii="Times New Roman" w:hAnsi="Times New Roman" w:cs="Times New Roman"/>
          <w:sz w:val="24"/>
        </w:rPr>
        <w:t>stories for the SNHU Travel easier. It did so by spec</w:t>
      </w:r>
      <w:r w:rsidR="003E30C0" w:rsidRPr="00D62F66">
        <w:rPr>
          <w:rFonts w:ascii="Times New Roman" w:hAnsi="Times New Roman" w:cs="Times New Roman"/>
          <w:sz w:val="24"/>
        </w:rPr>
        <w:t>ifically defining the requirements in a way that was easy to understand</w:t>
      </w:r>
      <w:r w:rsidR="00D013A0" w:rsidRPr="00D62F66">
        <w:rPr>
          <w:rFonts w:ascii="Times New Roman" w:hAnsi="Times New Roman" w:cs="Times New Roman"/>
          <w:sz w:val="24"/>
        </w:rPr>
        <w:t xml:space="preserve"> by both </w:t>
      </w:r>
      <w:r w:rsidR="00D013A0" w:rsidRPr="00D62F66">
        <w:rPr>
          <w:rFonts w:ascii="Times New Roman" w:hAnsi="Times New Roman" w:cs="Times New Roman"/>
          <w:sz w:val="24"/>
        </w:rPr>
        <w:lastRenderedPageBreak/>
        <w:t xml:space="preserve">the developers and the users, this was accomplished by breaking down the requirements into smaller sections that </w:t>
      </w:r>
      <w:r w:rsidR="006B7449" w:rsidRPr="00D62F66">
        <w:rPr>
          <w:rFonts w:ascii="Times New Roman" w:hAnsi="Times New Roman" w:cs="Times New Roman"/>
          <w:sz w:val="24"/>
        </w:rPr>
        <w:t xml:space="preserve">can be built in sprints. </w:t>
      </w:r>
    </w:p>
    <w:p w14:paraId="3DB7C12C" w14:textId="7CBA90A9" w:rsidR="0076145D" w:rsidRPr="00D62F66" w:rsidRDefault="00DD4E85" w:rsidP="00B45F66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During the</w:t>
      </w:r>
      <w:r w:rsidR="004C2726" w:rsidRPr="00D62F66">
        <w:rPr>
          <w:rFonts w:ascii="Times New Roman" w:hAnsi="Times New Roman" w:cs="Times New Roman"/>
          <w:sz w:val="24"/>
        </w:rPr>
        <w:t xml:space="preserve"> SNHU travel project, the direction from the client was </w:t>
      </w:r>
      <w:r w:rsidR="00E20E79" w:rsidRPr="00D62F66">
        <w:rPr>
          <w:rFonts w:ascii="Times New Roman" w:hAnsi="Times New Roman" w:cs="Times New Roman"/>
          <w:sz w:val="24"/>
        </w:rPr>
        <w:t xml:space="preserve">changed to a different focus, using the Scrum-Agile method allowed for a smooth </w:t>
      </w:r>
      <w:r w:rsidR="00130F41" w:rsidRPr="00D62F66">
        <w:rPr>
          <w:rFonts w:ascii="Times New Roman" w:hAnsi="Times New Roman" w:cs="Times New Roman"/>
          <w:sz w:val="24"/>
        </w:rPr>
        <w:t xml:space="preserve">transition to the new direction due to </w:t>
      </w:r>
      <w:proofErr w:type="spellStart"/>
      <w:proofErr w:type="gramStart"/>
      <w:r w:rsidR="00130F41" w:rsidRPr="00D62F66">
        <w:rPr>
          <w:rFonts w:ascii="Times New Roman" w:hAnsi="Times New Roman" w:cs="Times New Roman"/>
          <w:sz w:val="24"/>
        </w:rPr>
        <w:t>it’s</w:t>
      </w:r>
      <w:proofErr w:type="spellEnd"/>
      <w:proofErr w:type="gramEnd"/>
      <w:r w:rsidR="00130F41" w:rsidRPr="00D62F66">
        <w:rPr>
          <w:rFonts w:ascii="Times New Roman" w:hAnsi="Times New Roman" w:cs="Times New Roman"/>
          <w:sz w:val="24"/>
        </w:rPr>
        <w:t xml:space="preserve"> flexibility through adaptability</w:t>
      </w:r>
      <w:r w:rsidR="001B2F73" w:rsidRPr="00D62F66">
        <w:rPr>
          <w:rFonts w:ascii="Times New Roman" w:hAnsi="Times New Roman" w:cs="Times New Roman"/>
          <w:sz w:val="24"/>
        </w:rPr>
        <w:t xml:space="preserve"> and continuous improvement. Agile methodology “starts the implementation of a project with a less-well defined plan of how the project will be implemented and recognizes that the requirements and plan for the project are expected to evolve as the project progresses”</w:t>
      </w:r>
      <w:sdt>
        <w:sdtPr>
          <w:rPr>
            <w:rFonts w:ascii="Times New Roman" w:hAnsi="Times New Roman" w:cs="Times New Roman"/>
            <w:sz w:val="24"/>
          </w:rPr>
          <w:id w:val="-839083840"/>
          <w:citation/>
        </w:sdtPr>
        <w:sdtEndPr/>
        <w:sdtContent>
          <w:r w:rsidR="001B2F73" w:rsidRPr="00D62F66">
            <w:rPr>
              <w:rFonts w:ascii="Times New Roman" w:hAnsi="Times New Roman" w:cs="Times New Roman"/>
              <w:sz w:val="24"/>
            </w:rPr>
            <w:fldChar w:fldCharType="begin"/>
          </w:r>
          <w:r w:rsidR="001B2F73" w:rsidRPr="00D62F66">
            <w:rPr>
              <w:rFonts w:ascii="Times New Roman" w:hAnsi="Times New Roman" w:cs="Times New Roman"/>
              <w:sz w:val="24"/>
            </w:rPr>
            <w:instrText xml:space="preserve"> CITATION Cha15 \l 1033 </w:instrText>
          </w:r>
          <w:r w:rsidR="001B2F73" w:rsidRPr="00D62F66">
            <w:rPr>
              <w:rFonts w:ascii="Times New Roman" w:hAnsi="Times New Roman" w:cs="Times New Roman"/>
              <w:sz w:val="24"/>
            </w:rPr>
            <w:fldChar w:fldCharType="separate"/>
          </w:r>
          <w:r w:rsidR="001B2F73" w:rsidRPr="00D62F66">
            <w:rPr>
              <w:rFonts w:ascii="Times New Roman" w:hAnsi="Times New Roman" w:cs="Times New Roman"/>
              <w:noProof/>
              <w:sz w:val="24"/>
            </w:rPr>
            <w:t xml:space="preserve"> (Cobb, 2015)</w:t>
          </w:r>
          <w:r w:rsidR="001B2F73" w:rsidRPr="00D62F6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1B2F73" w:rsidRPr="00D62F66">
        <w:rPr>
          <w:rFonts w:ascii="Times New Roman" w:hAnsi="Times New Roman" w:cs="Times New Roman"/>
          <w:sz w:val="24"/>
        </w:rPr>
        <w:t xml:space="preserve">. </w:t>
      </w:r>
      <w:r w:rsidR="00016F8E" w:rsidRPr="00D62F66">
        <w:rPr>
          <w:rFonts w:ascii="Times New Roman" w:hAnsi="Times New Roman" w:cs="Times New Roman"/>
          <w:sz w:val="24"/>
        </w:rPr>
        <w:t xml:space="preserve">Due to </w:t>
      </w:r>
      <w:r w:rsidR="00166892" w:rsidRPr="00D62F66">
        <w:rPr>
          <w:rFonts w:ascii="Times New Roman" w:hAnsi="Times New Roman" w:cs="Times New Roman"/>
          <w:sz w:val="24"/>
        </w:rPr>
        <w:t>this the</w:t>
      </w:r>
      <w:r w:rsidR="00016F8E" w:rsidRPr="00D62F66">
        <w:rPr>
          <w:rFonts w:ascii="Times New Roman" w:hAnsi="Times New Roman" w:cs="Times New Roman"/>
          <w:sz w:val="24"/>
        </w:rPr>
        <w:t xml:space="preserve"> Scrum team working on the SNHU Travel project </w:t>
      </w:r>
      <w:r w:rsidR="00166892" w:rsidRPr="00D62F66">
        <w:rPr>
          <w:rFonts w:ascii="Times New Roman" w:hAnsi="Times New Roman" w:cs="Times New Roman"/>
          <w:sz w:val="24"/>
        </w:rPr>
        <w:t xml:space="preserve">was </w:t>
      </w:r>
      <w:r w:rsidR="00016F8E" w:rsidRPr="00D62F66">
        <w:rPr>
          <w:rFonts w:ascii="Times New Roman" w:hAnsi="Times New Roman" w:cs="Times New Roman"/>
          <w:sz w:val="24"/>
        </w:rPr>
        <w:t xml:space="preserve">prepared to </w:t>
      </w:r>
      <w:r w:rsidR="00166892" w:rsidRPr="00D62F66">
        <w:rPr>
          <w:rFonts w:ascii="Times New Roman" w:hAnsi="Times New Roman" w:cs="Times New Roman"/>
          <w:sz w:val="24"/>
        </w:rPr>
        <w:t>change course once the requirements and needs changed</w:t>
      </w:r>
      <w:r w:rsidR="00F21F7F" w:rsidRPr="00D62F66">
        <w:rPr>
          <w:rFonts w:ascii="Times New Roman" w:hAnsi="Times New Roman" w:cs="Times New Roman"/>
          <w:sz w:val="24"/>
        </w:rPr>
        <w:t xml:space="preserve"> during the development process. The backlog that the team </w:t>
      </w:r>
      <w:r w:rsidR="007C539D" w:rsidRPr="00D62F66">
        <w:rPr>
          <w:rFonts w:ascii="Times New Roman" w:hAnsi="Times New Roman" w:cs="Times New Roman"/>
          <w:sz w:val="24"/>
        </w:rPr>
        <w:t>had produced and completed were able to easily be updated due to them being in smaller</w:t>
      </w:r>
      <w:r w:rsidR="00FF2E4E" w:rsidRPr="00D62F66">
        <w:rPr>
          <w:rFonts w:ascii="Times New Roman" w:hAnsi="Times New Roman" w:cs="Times New Roman"/>
          <w:sz w:val="24"/>
        </w:rPr>
        <w:t xml:space="preserve">, manageable sections. </w:t>
      </w:r>
      <w:r w:rsidR="00422786" w:rsidRPr="00D62F66">
        <w:rPr>
          <w:rFonts w:ascii="Times New Roman" w:hAnsi="Times New Roman" w:cs="Times New Roman"/>
          <w:sz w:val="24"/>
        </w:rPr>
        <w:t>This allowed the team to reach the projects deadline with little effort</w:t>
      </w:r>
      <w:r w:rsidR="00397767" w:rsidRPr="00D62F66">
        <w:rPr>
          <w:rFonts w:ascii="Times New Roman" w:hAnsi="Times New Roman" w:cs="Times New Roman"/>
          <w:sz w:val="24"/>
        </w:rPr>
        <w:t xml:space="preserve">. </w:t>
      </w:r>
    </w:p>
    <w:p w14:paraId="7D399224" w14:textId="08DA847C" w:rsidR="00397767" w:rsidRPr="00D62F66" w:rsidRDefault="00C8123F" w:rsidP="00B45F66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One of the key components of the Scrum-Agile team is effective communication. Having effective communication is important due to the fluid nature of software development</w:t>
      </w:r>
      <w:r w:rsidR="00646201" w:rsidRPr="00D62F66">
        <w:rPr>
          <w:rFonts w:ascii="Times New Roman" w:hAnsi="Times New Roman" w:cs="Times New Roman"/>
          <w:sz w:val="24"/>
        </w:rPr>
        <w:t xml:space="preserve">. Have an open and transparent dialog within the team is key to success. </w:t>
      </w:r>
      <w:r w:rsidR="00D72F69" w:rsidRPr="00D62F66">
        <w:rPr>
          <w:rFonts w:ascii="Times New Roman" w:hAnsi="Times New Roman" w:cs="Times New Roman"/>
          <w:sz w:val="24"/>
        </w:rPr>
        <w:t>This keeps the team abreast of all completed tasks, as well as any issues that may arise</w:t>
      </w:r>
      <w:r w:rsidR="00063AF3" w:rsidRPr="00D62F66">
        <w:rPr>
          <w:rFonts w:ascii="Times New Roman" w:hAnsi="Times New Roman" w:cs="Times New Roman"/>
          <w:sz w:val="24"/>
        </w:rPr>
        <w:t xml:space="preserve">. In doing so, they may be able to assist in resolving these issues. </w:t>
      </w:r>
      <w:r w:rsidR="00646201" w:rsidRPr="00D62F66">
        <w:rPr>
          <w:rFonts w:ascii="Times New Roman" w:hAnsi="Times New Roman" w:cs="Times New Roman"/>
          <w:sz w:val="24"/>
        </w:rPr>
        <w:t xml:space="preserve"> </w:t>
      </w:r>
      <w:r w:rsidR="00063AF3" w:rsidRPr="00D62F66">
        <w:rPr>
          <w:rFonts w:ascii="Times New Roman" w:hAnsi="Times New Roman" w:cs="Times New Roman"/>
          <w:sz w:val="24"/>
        </w:rPr>
        <w:t>There are multiple ways of effectively communicating</w:t>
      </w:r>
      <w:r w:rsidR="0081086B" w:rsidRPr="00D62F66">
        <w:rPr>
          <w:rFonts w:ascii="Times New Roman" w:hAnsi="Times New Roman" w:cs="Times New Roman"/>
          <w:sz w:val="24"/>
        </w:rPr>
        <w:t xml:space="preserve">. One of those being the face-to-face meetings which can be accomplished through Scrum meetings. </w:t>
      </w:r>
      <w:r w:rsidR="00CA4D4F" w:rsidRPr="00D62F66">
        <w:rPr>
          <w:rFonts w:ascii="Times New Roman" w:hAnsi="Times New Roman" w:cs="Times New Roman"/>
          <w:sz w:val="24"/>
        </w:rPr>
        <w:t xml:space="preserve">Another way to effectively communicate is an email. Below is </w:t>
      </w:r>
      <w:r w:rsidR="00667153" w:rsidRPr="00D62F66">
        <w:rPr>
          <w:rFonts w:ascii="Times New Roman" w:hAnsi="Times New Roman" w:cs="Times New Roman"/>
          <w:sz w:val="24"/>
        </w:rPr>
        <w:t xml:space="preserve">an example of an email to the team to discuss the new changes to the SNHU Travel project. </w:t>
      </w:r>
    </w:p>
    <w:p w14:paraId="5DCC0B7F" w14:textId="77777777" w:rsidR="00667153" w:rsidRPr="00D62F66" w:rsidRDefault="00667153" w:rsidP="00B45F66">
      <w:pPr>
        <w:rPr>
          <w:rFonts w:ascii="Times New Roman" w:hAnsi="Times New Roman" w:cs="Times New Roman"/>
          <w:sz w:val="24"/>
        </w:rPr>
      </w:pPr>
    </w:p>
    <w:p w14:paraId="3E3AB67C" w14:textId="6112374C" w:rsidR="00AF6889" w:rsidRPr="00D62F66" w:rsidRDefault="00AF6889" w:rsidP="00AF6889">
      <w:pPr>
        <w:pStyle w:val="Heading1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Sample Email</w:t>
      </w:r>
    </w:p>
    <w:p w14:paraId="6781E5BA" w14:textId="77777777" w:rsidR="00AF6889" w:rsidRPr="00D62F66" w:rsidRDefault="00AF6889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To: Product Owner and Tester</w:t>
      </w:r>
    </w:p>
    <w:p w14:paraId="0F67D666" w14:textId="77777777" w:rsidR="00AF6889" w:rsidRPr="00D62F66" w:rsidRDefault="00AF6889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lastRenderedPageBreak/>
        <w:t xml:space="preserve"> Subject: Clarification for new plan</w:t>
      </w:r>
    </w:p>
    <w:p w14:paraId="08EDB16D" w14:textId="09949002" w:rsidR="00AF6889" w:rsidRPr="00D62F66" w:rsidRDefault="00D50A69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Hello,</w:t>
      </w:r>
    </w:p>
    <w:p w14:paraId="7F303EAA" w14:textId="6CF1C9A7" w:rsidR="00D50A69" w:rsidRPr="00D62F66" w:rsidRDefault="00D50A69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Now that we have a new direction for the SNHU Travel project, I would like to set up a meeting to discuss </w:t>
      </w:r>
      <w:r w:rsidR="00401CE3" w:rsidRPr="00D62F66">
        <w:rPr>
          <w:rFonts w:ascii="Times New Roman" w:hAnsi="Times New Roman" w:cs="Times New Roman"/>
          <w:sz w:val="24"/>
        </w:rPr>
        <w:t xml:space="preserve">the new requirements and needs of the client. </w:t>
      </w:r>
      <w:r w:rsidR="001048A2" w:rsidRPr="00D62F66">
        <w:rPr>
          <w:rFonts w:ascii="Times New Roman" w:hAnsi="Times New Roman" w:cs="Times New Roman"/>
          <w:sz w:val="24"/>
        </w:rPr>
        <w:t xml:space="preserve">This meeting will go into details of the requirements as well as a plan forward for the new design. </w:t>
      </w:r>
    </w:p>
    <w:p w14:paraId="1AB1AEB7" w14:textId="06820755" w:rsidR="00575CB4" w:rsidRPr="00D62F66" w:rsidRDefault="00575CB4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I have put together a few examples of question that may be brought up in order to give you </w:t>
      </w:r>
      <w:r w:rsidR="000E4913" w:rsidRPr="00D62F66">
        <w:rPr>
          <w:rFonts w:ascii="Times New Roman" w:hAnsi="Times New Roman" w:cs="Times New Roman"/>
          <w:sz w:val="24"/>
        </w:rPr>
        <w:t>an idea of what I’m looking for:</w:t>
      </w:r>
    </w:p>
    <w:p w14:paraId="452CA83C" w14:textId="7B6D1D0C" w:rsidR="00DC020B" w:rsidRPr="00D62F66" w:rsidRDefault="002B1C93" w:rsidP="00DC0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What of the existing code </w:t>
      </w:r>
      <w:r w:rsidR="00DC020B" w:rsidRPr="00D62F66">
        <w:rPr>
          <w:rFonts w:ascii="Times New Roman" w:hAnsi="Times New Roman" w:cs="Times New Roman"/>
          <w:sz w:val="24"/>
        </w:rPr>
        <w:t>can we reuse?</w:t>
      </w:r>
    </w:p>
    <w:p w14:paraId="3914F73C" w14:textId="6DC30B44" w:rsidR="00DC020B" w:rsidRPr="00D62F66" w:rsidRDefault="00DC020B" w:rsidP="00DC0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What is the plan forward</w:t>
      </w:r>
      <w:r w:rsidR="00033C51" w:rsidRPr="00D62F66">
        <w:rPr>
          <w:rFonts w:ascii="Times New Roman" w:hAnsi="Times New Roman" w:cs="Times New Roman"/>
          <w:sz w:val="24"/>
        </w:rPr>
        <w:t>? (what is being deprioritized, what is being prioritized, etc.)</w:t>
      </w:r>
    </w:p>
    <w:p w14:paraId="45BC8BED" w14:textId="49286A15" w:rsidR="00033C51" w:rsidRPr="00D62F66" w:rsidRDefault="00DA4DF7" w:rsidP="00DC0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What </w:t>
      </w:r>
      <w:proofErr w:type="gramStart"/>
      <w:r w:rsidRPr="00D62F66">
        <w:rPr>
          <w:rFonts w:ascii="Times New Roman" w:hAnsi="Times New Roman" w:cs="Times New Roman"/>
          <w:sz w:val="24"/>
        </w:rPr>
        <w:t>are</w:t>
      </w:r>
      <w:proofErr w:type="gramEnd"/>
      <w:r w:rsidRPr="00D62F66">
        <w:rPr>
          <w:rFonts w:ascii="Times New Roman" w:hAnsi="Times New Roman" w:cs="Times New Roman"/>
          <w:sz w:val="24"/>
        </w:rPr>
        <w:t xml:space="preserve"> the new pass/fail </w:t>
      </w:r>
      <w:r w:rsidR="00D74CAD" w:rsidRPr="00D62F66">
        <w:rPr>
          <w:rFonts w:ascii="Times New Roman" w:hAnsi="Times New Roman" w:cs="Times New Roman"/>
          <w:sz w:val="24"/>
        </w:rPr>
        <w:t>criteria</w:t>
      </w:r>
      <w:r w:rsidRPr="00D62F66">
        <w:rPr>
          <w:rFonts w:ascii="Times New Roman" w:hAnsi="Times New Roman" w:cs="Times New Roman"/>
          <w:sz w:val="24"/>
        </w:rPr>
        <w:t xml:space="preserve"> for the </w:t>
      </w:r>
      <w:r w:rsidR="00D74CAD" w:rsidRPr="00D62F66">
        <w:rPr>
          <w:rFonts w:ascii="Times New Roman" w:hAnsi="Times New Roman" w:cs="Times New Roman"/>
          <w:sz w:val="24"/>
        </w:rPr>
        <w:t>tests?</w:t>
      </w:r>
    </w:p>
    <w:p w14:paraId="3BC5A42E" w14:textId="32CBEBE0" w:rsidR="00D74CAD" w:rsidRPr="00D62F66" w:rsidRDefault="00D74CAD" w:rsidP="00D74CAD">
      <w:pPr>
        <w:ind w:firstLine="0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Thank you for your time</w:t>
      </w:r>
      <w:r w:rsidR="00D0625B" w:rsidRPr="00D62F66">
        <w:rPr>
          <w:rFonts w:ascii="Times New Roman" w:hAnsi="Times New Roman" w:cs="Times New Roman"/>
          <w:sz w:val="24"/>
        </w:rPr>
        <w:t xml:space="preserve">. Please let me know if you have any questions. </w:t>
      </w:r>
    </w:p>
    <w:p w14:paraId="220F95EC" w14:textId="77777777" w:rsidR="00D0625B" w:rsidRPr="00D62F66" w:rsidRDefault="00D0625B" w:rsidP="00D74CAD">
      <w:pPr>
        <w:ind w:firstLine="0"/>
        <w:rPr>
          <w:rFonts w:ascii="Times New Roman" w:hAnsi="Times New Roman" w:cs="Times New Roman"/>
          <w:sz w:val="24"/>
        </w:rPr>
      </w:pPr>
    </w:p>
    <w:p w14:paraId="0B5ECFFD" w14:textId="22D8F6D5" w:rsidR="00D0625B" w:rsidRPr="00D62F66" w:rsidRDefault="00D0625B" w:rsidP="00D74CAD">
      <w:pPr>
        <w:ind w:firstLine="0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Regards,</w:t>
      </w:r>
    </w:p>
    <w:p w14:paraId="309FAEC5" w14:textId="3070A191" w:rsidR="00D0625B" w:rsidRPr="00D62F66" w:rsidRDefault="00D0625B" w:rsidP="00D74CAD">
      <w:pPr>
        <w:ind w:firstLine="0"/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Jason</w:t>
      </w:r>
    </w:p>
    <w:p w14:paraId="2597B6F9" w14:textId="77777777" w:rsidR="00EC6900" w:rsidRPr="00D62F66" w:rsidRDefault="00EC6900" w:rsidP="00D74CAD">
      <w:pPr>
        <w:ind w:firstLine="0"/>
        <w:rPr>
          <w:rFonts w:ascii="Times New Roman" w:hAnsi="Times New Roman" w:cs="Times New Roman"/>
          <w:sz w:val="24"/>
        </w:rPr>
      </w:pPr>
    </w:p>
    <w:p w14:paraId="38523F1C" w14:textId="23125F57" w:rsidR="00EC6900" w:rsidRPr="00D62F66" w:rsidRDefault="00A97318" w:rsidP="00661FD0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The above email </w:t>
      </w:r>
      <w:r w:rsidR="008C4D50" w:rsidRPr="00D62F66">
        <w:rPr>
          <w:rFonts w:ascii="Times New Roman" w:hAnsi="Times New Roman" w:cs="Times New Roman"/>
          <w:sz w:val="24"/>
        </w:rPr>
        <w:t>sets the stage for a successful meeting</w:t>
      </w:r>
      <w:r w:rsidR="0056233D" w:rsidRPr="00D62F66">
        <w:rPr>
          <w:rFonts w:ascii="Times New Roman" w:hAnsi="Times New Roman" w:cs="Times New Roman"/>
          <w:sz w:val="24"/>
        </w:rPr>
        <w:t xml:space="preserve">. This meeting will ensure that the new requirements are defined clearly. In doing so, the team will be able to proceed efficiently and effectively to project completion. </w:t>
      </w:r>
    </w:p>
    <w:p w14:paraId="005B007C" w14:textId="142CF6F5" w:rsidR="00BA3D69" w:rsidRPr="00D62F66" w:rsidRDefault="00A5354D" w:rsidP="00661FD0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Using the Scrum-Agile system, all the principles are important for any </w:t>
      </w:r>
      <w:r w:rsidR="00120822" w:rsidRPr="00D62F66">
        <w:rPr>
          <w:rFonts w:ascii="Times New Roman" w:hAnsi="Times New Roman" w:cs="Times New Roman"/>
          <w:sz w:val="24"/>
        </w:rPr>
        <w:t xml:space="preserve">Scrum-Agile team, a few of these </w:t>
      </w:r>
      <w:r w:rsidR="006B6429" w:rsidRPr="00D62F66">
        <w:rPr>
          <w:rFonts w:ascii="Times New Roman" w:hAnsi="Times New Roman" w:cs="Times New Roman"/>
          <w:sz w:val="24"/>
        </w:rPr>
        <w:t xml:space="preserve">principles helped the team to be successful </w:t>
      </w:r>
      <w:r w:rsidR="001F7568" w:rsidRPr="00D62F66">
        <w:rPr>
          <w:rFonts w:ascii="Times New Roman" w:hAnsi="Times New Roman" w:cs="Times New Roman"/>
          <w:sz w:val="24"/>
        </w:rPr>
        <w:t xml:space="preserve">in the SNHU Travel project. The principles I am referring to </w:t>
      </w:r>
      <w:r w:rsidR="00784700" w:rsidRPr="00D62F66">
        <w:rPr>
          <w:rFonts w:ascii="Times New Roman" w:hAnsi="Times New Roman" w:cs="Times New Roman"/>
          <w:sz w:val="24"/>
        </w:rPr>
        <w:t>include iterati</w:t>
      </w:r>
      <w:r w:rsidR="00F22DB8" w:rsidRPr="00D62F66">
        <w:rPr>
          <w:rFonts w:ascii="Times New Roman" w:hAnsi="Times New Roman" w:cs="Times New Roman"/>
          <w:sz w:val="24"/>
        </w:rPr>
        <w:t>ve and incremental developme</w:t>
      </w:r>
      <w:r w:rsidR="00AA153B" w:rsidRPr="00D62F66">
        <w:rPr>
          <w:rFonts w:ascii="Times New Roman" w:hAnsi="Times New Roman" w:cs="Times New Roman"/>
          <w:sz w:val="24"/>
        </w:rPr>
        <w:t>n</w:t>
      </w:r>
      <w:r w:rsidR="00F22DB8" w:rsidRPr="00D62F66">
        <w:rPr>
          <w:rFonts w:ascii="Times New Roman" w:hAnsi="Times New Roman" w:cs="Times New Roman"/>
          <w:sz w:val="24"/>
        </w:rPr>
        <w:t xml:space="preserve">t, collaborating between the development team and </w:t>
      </w:r>
      <w:r w:rsidR="00AA153B" w:rsidRPr="00D62F66">
        <w:rPr>
          <w:rFonts w:ascii="Times New Roman" w:hAnsi="Times New Roman" w:cs="Times New Roman"/>
          <w:sz w:val="24"/>
        </w:rPr>
        <w:t>client, cross-functionality, as well as prioritizing the product backlog.</w:t>
      </w:r>
      <w:r w:rsidR="005B198A" w:rsidRPr="00D62F66">
        <w:rPr>
          <w:rFonts w:ascii="Times New Roman" w:hAnsi="Times New Roman" w:cs="Times New Roman"/>
          <w:sz w:val="24"/>
        </w:rPr>
        <w:t xml:space="preserve"> </w:t>
      </w:r>
      <w:r w:rsidR="005B198A" w:rsidRPr="00D62F66">
        <w:rPr>
          <w:rFonts w:ascii="Times New Roman" w:hAnsi="Times New Roman" w:cs="Times New Roman"/>
          <w:sz w:val="24"/>
        </w:rPr>
        <w:lastRenderedPageBreak/>
        <w:t xml:space="preserve">The JIRA tool can be very effective </w:t>
      </w:r>
      <w:r w:rsidR="001B5299" w:rsidRPr="00D62F66">
        <w:rPr>
          <w:rFonts w:ascii="Times New Roman" w:hAnsi="Times New Roman" w:cs="Times New Roman"/>
          <w:sz w:val="24"/>
        </w:rPr>
        <w:t xml:space="preserve">and helpful during the Daily Scrum </w:t>
      </w:r>
      <w:r w:rsidR="005F59D4" w:rsidRPr="00D62F66">
        <w:rPr>
          <w:rFonts w:ascii="Times New Roman" w:hAnsi="Times New Roman" w:cs="Times New Roman"/>
          <w:sz w:val="24"/>
        </w:rPr>
        <w:t xml:space="preserve">meeting. JIRA is an agile project </w:t>
      </w:r>
      <w:r w:rsidR="002B3DF0" w:rsidRPr="00D62F66">
        <w:rPr>
          <w:rFonts w:ascii="Times New Roman" w:hAnsi="Times New Roman" w:cs="Times New Roman"/>
          <w:sz w:val="24"/>
        </w:rPr>
        <w:t xml:space="preserve">management tool that can help increase efficiency and </w:t>
      </w:r>
      <w:r w:rsidR="003E537E" w:rsidRPr="00D62F66">
        <w:rPr>
          <w:rFonts w:ascii="Times New Roman" w:hAnsi="Times New Roman" w:cs="Times New Roman"/>
          <w:sz w:val="24"/>
        </w:rPr>
        <w:t xml:space="preserve">coordinate the team by creating a Kanban style of organizing </w:t>
      </w:r>
      <w:r w:rsidR="00F53CBE" w:rsidRPr="00D62F66">
        <w:rPr>
          <w:rFonts w:ascii="Times New Roman" w:hAnsi="Times New Roman" w:cs="Times New Roman"/>
          <w:sz w:val="24"/>
        </w:rPr>
        <w:t xml:space="preserve">features and user stories while they move through the development process. </w:t>
      </w:r>
    </w:p>
    <w:p w14:paraId="70DC9137" w14:textId="610EC284" w:rsidR="00014A45" w:rsidRPr="00D62F66" w:rsidRDefault="00883C6B" w:rsidP="00661FD0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>There are pros to using the Scrum-Agile approach for projects.</w:t>
      </w:r>
      <w:r w:rsidR="00DC2B09" w:rsidRPr="00D62F66">
        <w:rPr>
          <w:rFonts w:ascii="Times New Roman" w:hAnsi="Times New Roman" w:cs="Times New Roman"/>
          <w:sz w:val="24"/>
        </w:rPr>
        <w:t xml:space="preserve"> </w:t>
      </w:r>
      <w:r w:rsidR="00DE42D4" w:rsidRPr="00D62F66">
        <w:rPr>
          <w:rFonts w:ascii="Times New Roman" w:hAnsi="Times New Roman" w:cs="Times New Roman"/>
          <w:sz w:val="24"/>
        </w:rPr>
        <w:t xml:space="preserve">The flexibility and adaptability </w:t>
      </w:r>
      <w:r w:rsidR="00EC1D39" w:rsidRPr="00D62F66">
        <w:rPr>
          <w:rFonts w:ascii="Times New Roman" w:hAnsi="Times New Roman" w:cs="Times New Roman"/>
          <w:sz w:val="24"/>
        </w:rPr>
        <w:t>were</w:t>
      </w:r>
      <w:r w:rsidR="00DE42D4" w:rsidRPr="00D62F66">
        <w:rPr>
          <w:rFonts w:ascii="Times New Roman" w:hAnsi="Times New Roman" w:cs="Times New Roman"/>
          <w:sz w:val="24"/>
        </w:rPr>
        <w:t xml:space="preserve"> helpful when the </w:t>
      </w:r>
      <w:r w:rsidR="00517FD9" w:rsidRPr="00D62F66">
        <w:rPr>
          <w:rFonts w:ascii="Times New Roman" w:hAnsi="Times New Roman" w:cs="Times New Roman"/>
          <w:sz w:val="24"/>
        </w:rPr>
        <w:t xml:space="preserve">client changed the direction of the </w:t>
      </w:r>
      <w:r w:rsidR="00987FE3" w:rsidRPr="00D62F66">
        <w:rPr>
          <w:rFonts w:ascii="Times New Roman" w:hAnsi="Times New Roman" w:cs="Times New Roman"/>
          <w:sz w:val="24"/>
        </w:rPr>
        <w:t xml:space="preserve">SNHU Travel project in the middle of the development process. </w:t>
      </w:r>
      <w:r w:rsidR="00657E3F" w:rsidRPr="00D62F66">
        <w:rPr>
          <w:rFonts w:ascii="Times New Roman" w:hAnsi="Times New Roman" w:cs="Times New Roman"/>
          <w:sz w:val="24"/>
        </w:rPr>
        <w:t>As was the</w:t>
      </w:r>
      <w:r w:rsidR="001F7CD2" w:rsidRPr="00D62F66">
        <w:rPr>
          <w:rFonts w:ascii="Times New Roman" w:hAnsi="Times New Roman" w:cs="Times New Roman"/>
          <w:sz w:val="24"/>
        </w:rPr>
        <w:t xml:space="preserve"> collaboration and communication that took place </w:t>
      </w:r>
      <w:r w:rsidR="00C6227D" w:rsidRPr="00D62F66">
        <w:rPr>
          <w:rFonts w:ascii="Times New Roman" w:hAnsi="Times New Roman" w:cs="Times New Roman"/>
          <w:sz w:val="24"/>
        </w:rPr>
        <w:t>during</w:t>
      </w:r>
      <w:r w:rsidR="001F7CD2" w:rsidRPr="00D62F66">
        <w:rPr>
          <w:rFonts w:ascii="Times New Roman" w:hAnsi="Times New Roman" w:cs="Times New Roman"/>
          <w:sz w:val="24"/>
        </w:rPr>
        <w:t xml:space="preserve"> the Scrum events</w:t>
      </w:r>
      <w:r w:rsidR="001A04B5" w:rsidRPr="00D62F66">
        <w:rPr>
          <w:rFonts w:ascii="Times New Roman" w:hAnsi="Times New Roman" w:cs="Times New Roman"/>
          <w:sz w:val="24"/>
        </w:rPr>
        <w:t xml:space="preserve">, </w:t>
      </w:r>
      <w:r w:rsidR="004D3BAB" w:rsidRPr="00D62F66">
        <w:rPr>
          <w:rFonts w:ascii="Times New Roman" w:hAnsi="Times New Roman" w:cs="Times New Roman"/>
          <w:sz w:val="24"/>
        </w:rPr>
        <w:t xml:space="preserve">along with the transparency, and visibility. Due to the </w:t>
      </w:r>
      <w:r w:rsidR="00D0549C" w:rsidRPr="00D62F66">
        <w:rPr>
          <w:rFonts w:ascii="Times New Roman" w:hAnsi="Times New Roman" w:cs="Times New Roman"/>
          <w:sz w:val="24"/>
        </w:rPr>
        <w:t>incremental</w:t>
      </w:r>
      <w:r w:rsidR="004D3BAB" w:rsidRPr="00D62F66">
        <w:rPr>
          <w:rFonts w:ascii="Times New Roman" w:hAnsi="Times New Roman" w:cs="Times New Roman"/>
          <w:sz w:val="24"/>
        </w:rPr>
        <w:t xml:space="preserve"> style of development</w:t>
      </w:r>
      <w:r w:rsidR="00D0549C" w:rsidRPr="00D62F66">
        <w:rPr>
          <w:rFonts w:ascii="Times New Roman" w:hAnsi="Times New Roman" w:cs="Times New Roman"/>
          <w:sz w:val="24"/>
        </w:rPr>
        <w:t xml:space="preserve">, the teams adapted quickly to the clients change in direction. </w:t>
      </w:r>
      <w:r w:rsidR="00330441" w:rsidRPr="00D62F66">
        <w:rPr>
          <w:rFonts w:ascii="Times New Roman" w:hAnsi="Times New Roman" w:cs="Times New Roman"/>
          <w:sz w:val="24"/>
        </w:rPr>
        <w:t>This</w:t>
      </w:r>
      <w:r w:rsidR="00D0549C" w:rsidRPr="00D62F66">
        <w:rPr>
          <w:rFonts w:ascii="Times New Roman" w:hAnsi="Times New Roman" w:cs="Times New Roman"/>
          <w:sz w:val="24"/>
        </w:rPr>
        <w:t xml:space="preserve"> allowed for the to re</w:t>
      </w:r>
      <w:r w:rsidR="00330441" w:rsidRPr="00D62F66">
        <w:rPr>
          <w:rFonts w:ascii="Times New Roman" w:hAnsi="Times New Roman" w:cs="Times New Roman"/>
          <w:sz w:val="24"/>
        </w:rPr>
        <w:t xml:space="preserve">-evaluate the clients needs, and make the necessary changes quickly and efficiently. </w:t>
      </w:r>
    </w:p>
    <w:p w14:paraId="0CFDDD1D" w14:textId="7EAE0F02" w:rsidR="00226B28" w:rsidRPr="00D62F66" w:rsidRDefault="00226B28" w:rsidP="00661FD0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The pros of the Scrum-Agile </w:t>
      </w:r>
      <w:r w:rsidR="006527E2" w:rsidRPr="00D62F66">
        <w:rPr>
          <w:rFonts w:ascii="Times New Roman" w:hAnsi="Times New Roman" w:cs="Times New Roman"/>
          <w:sz w:val="24"/>
        </w:rPr>
        <w:t xml:space="preserve">approach far out-way the cons, however there are cons. An example of one is, </w:t>
      </w:r>
      <w:r w:rsidR="00E134F1" w:rsidRPr="00D62F66">
        <w:rPr>
          <w:rFonts w:ascii="Times New Roman" w:hAnsi="Times New Roman" w:cs="Times New Roman"/>
          <w:sz w:val="24"/>
        </w:rPr>
        <w:t xml:space="preserve">there is a learning curve to using this method. </w:t>
      </w:r>
      <w:r w:rsidR="0093167F" w:rsidRPr="00D62F66">
        <w:rPr>
          <w:rFonts w:ascii="Times New Roman" w:hAnsi="Times New Roman" w:cs="Times New Roman"/>
          <w:sz w:val="24"/>
        </w:rPr>
        <w:t xml:space="preserve">At first it may be difficult for members who are used to using the traditional </w:t>
      </w:r>
      <w:r w:rsidR="00EC3E92" w:rsidRPr="00D62F66">
        <w:rPr>
          <w:rFonts w:ascii="Times New Roman" w:hAnsi="Times New Roman" w:cs="Times New Roman"/>
          <w:sz w:val="24"/>
        </w:rPr>
        <w:t xml:space="preserve">management styles to transition to the agile management system. </w:t>
      </w:r>
      <w:r w:rsidR="00F140CB" w:rsidRPr="00D62F66">
        <w:rPr>
          <w:rFonts w:ascii="Times New Roman" w:hAnsi="Times New Roman" w:cs="Times New Roman"/>
          <w:sz w:val="24"/>
        </w:rPr>
        <w:t xml:space="preserve"> The unpredictable nature of the agile system could also be considered a con, this is due to not being able to accurately forecast what is going to happen when, as it is a very fluid system that allows for inputs from the entire team. </w:t>
      </w:r>
    </w:p>
    <w:p w14:paraId="433D5250" w14:textId="77777777" w:rsidR="0056233D" w:rsidRPr="00D62F66" w:rsidRDefault="0056233D" w:rsidP="00D74CAD">
      <w:pPr>
        <w:ind w:firstLine="0"/>
        <w:rPr>
          <w:rFonts w:ascii="Times New Roman" w:hAnsi="Times New Roman" w:cs="Times New Roman"/>
          <w:sz w:val="24"/>
        </w:rPr>
      </w:pPr>
    </w:p>
    <w:p w14:paraId="343CC334" w14:textId="77777777" w:rsidR="00661FD0" w:rsidRPr="00D62F66" w:rsidRDefault="00661FD0" w:rsidP="00D74CAD">
      <w:pPr>
        <w:ind w:firstLine="0"/>
        <w:rPr>
          <w:rFonts w:ascii="Times New Roman" w:hAnsi="Times New Roman" w:cs="Times New Roman"/>
          <w:sz w:val="24"/>
        </w:rPr>
      </w:pPr>
    </w:p>
    <w:p w14:paraId="3ED1263A" w14:textId="6BF2FBDC" w:rsidR="00AF6889" w:rsidRPr="00D62F66" w:rsidRDefault="00AF6889" w:rsidP="00AF6889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t xml:space="preserve"> </w:t>
      </w:r>
    </w:p>
    <w:p w14:paraId="6E8BEB64" w14:textId="63B50C00" w:rsidR="00D0625B" w:rsidRPr="00D62F66" w:rsidRDefault="00D0625B">
      <w:pPr>
        <w:rPr>
          <w:rFonts w:ascii="Times New Roman" w:hAnsi="Times New Roman" w:cs="Times New Roman"/>
          <w:sz w:val="24"/>
        </w:rPr>
      </w:pPr>
      <w:r w:rsidRPr="00D62F66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sz w:val="24"/>
        </w:rPr>
        <w:id w:val="-129637321"/>
        <w:docPartObj>
          <w:docPartGallery w:val="Bibliographies"/>
          <w:docPartUnique/>
        </w:docPartObj>
      </w:sdtPr>
      <w:sdtEndPr/>
      <w:sdtContent>
        <w:p w14:paraId="7FF9DACB" w14:textId="10648A89" w:rsidR="00D0625B" w:rsidRPr="00D62F66" w:rsidRDefault="00D0625B">
          <w:pPr>
            <w:pStyle w:val="Heading1"/>
            <w:rPr>
              <w:rFonts w:ascii="Times New Roman" w:hAnsi="Times New Roman" w:cs="Times New Roman"/>
              <w:sz w:val="24"/>
            </w:rPr>
          </w:pPr>
          <w:r w:rsidRPr="00D62F66">
            <w:rPr>
              <w:rFonts w:ascii="Times New Roman" w:hAnsi="Times New Roman" w:cs="Times New Roman"/>
              <w:sz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</w:rPr>
            <w:id w:val="-573587230"/>
            <w:bibliography/>
          </w:sdtPr>
          <w:sdtEndPr/>
          <w:sdtContent>
            <w:p w14:paraId="0679A058" w14:textId="77777777" w:rsidR="00D0625B" w:rsidRPr="00D62F66" w:rsidRDefault="00D0625B" w:rsidP="00D0625B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D62F66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D62F66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D62F66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Pr="00D62F66">
                <w:rPr>
                  <w:rFonts w:ascii="Times New Roman" w:hAnsi="Times New Roman" w:cs="Times New Roman"/>
                  <w:noProof/>
                  <w:sz w:val="24"/>
                </w:rPr>
                <w:t xml:space="preserve">Cobb, C. G. (2015). </w:t>
              </w:r>
              <w:r w:rsidRPr="00D62F66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The Project Masters Guide to Mastering Agile Principles and Practices for an Adaptive Approach .</w:t>
              </w:r>
              <w:r w:rsidRPr="00D62F66">
                <w:rPr>
                  <w:rFonts w:ascii="Times New Roman" w:hAnsi="Times New Roman" w:cs="Times New Roman"/>
                  <w:noProof/>
                  <w:sz w:val="24"/>
                </w:rPr>
                <w:t xml:space="preserve"> New Jersey: John Wiley and Sons, INC.</w:t>
              </w:r>
            </w:p>
            <w:p w14:paraId="2F4B9CE7" w14:textId="6A4FBF23" w:rsidR="00D0625B" w:rsidRPr="00D62F66" w:rsidRDefault="00D0625B" w:rsidP="00D0625B">
              <w:pPr>
                <w:rPr>
                  <w:rFonts w:ascii="Times New Roman" w:hAnsi="Times New Roman" w:cs="Times New Roman"/>
                  <w:sz w:val="24"/>
                </w:rPr>
              </w:pPr>
              <w:r w:rsidRPr="00D62F66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339A3730" w14:textId="77777777" w:rsidR="00667153" w:rsidRPr="00D62F66" w:rsidRDefault="00667153" w:rsidP="00B45F66">
      <w:pPr>
        <w:rPr>
          <w:rFonts w:ascii="Times New Roman" w:hAnsi="Times New Roman" w:cs="Times New Roman"/>
          <w:sz w:val="24"/>
        </w:rPr>
      </w:pPr>
    </w:p>
    <w:sectPr w:rsidR="00667153" w:rsidRPr="00D62F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814E" w14:textId="77777777" w:rsidR="00296E1A" w:rsidRDefault="00296E1A">
      <w:pPr>
        <w:spacing w:line="240" w:lineRule="auto"/>
      </w:pPr>
      <w:r>
        <w:separator/>
      </w:r>
    </w:p>
    <w:p w14:paraId="28E88D2A" w14:textId="77777777" w:rsidR="00296E1A" w:rsidRDefault="00296E1A"/>
  </w:endnote>
  <w:endnote w:type="continuationSeparator" w:id="0">
    <w:p w14:paraId="49807EC6" w14:textId="77777777" w:rsidR="00296E1A" w:rsidRDefault="00296E1A">
      <w:pPr>
        <w:spacing w:line="240" w:lineRule="auto"/>
      </w:pPr>
      <w:r>
        <w:continuationSeparator/>
      </w:r>
    </w:p>
    <w:p w14:paraId="618C3E48" w14:textId="77777777" w:rsidR="00296E1A" w:rsidRDefault="00296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D35F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CCD5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F6D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EF21" w14:textId="77777777" w:rsidR="00296E1A" w:rsidRDefault="00296E1A">
      <w:pPr>
        <w:spacing w:line="240" w:lineRule="auto"/>
      </w:pPr>
      <w:r>
        <w:separator/>
      </w:r>
    </w:p>
    <w:p w14:paraId="22DB9071" w14:textId="77777777" w:rsidR="00296E1A" w:rsidRDefault="00296E1A"/>
  </w:footnote>
  <w:footnote w:type="continuationSeparator" w:id="0">
    <w:p w14:paraId="47E35A52" w14:textId="77777777" w:rsidR="00296E1A" w:rsidRDefault="00296E1A">
      <w:pPr>
        <w:spacing w:line="240" w:lineRule="auto"/>
      </w:pPr>
      <w:r>
        <w:continuationSeparator/>
      </w:r>
    </w:p>
    <w:p w14:paraId="780CCECE" w14:textId="77777777" w:rsidR="00296E1A" w:rsidRDefault="00296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706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51F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3CB4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586A5A"/>
    <w:multiLevelType w:val="hybridMultilevel"/>
    <w:tmpl w:val="98BA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405E9C"/>
    <w:multiLevelType w:val="multilevel"/>
    <w:tmpl w:val="C84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030D4"/>
    <w:multiLevelType w:val="multilevel"/>
    <w:tmpl w:val="CFC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D6187"/>
    <w:multiLevelType w:val="multilevel"/>
    <w:tmpl w:val="A1F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170F7"/>
    <w:multiLevelType w:val="multilevel"/>
    <w:tmpl w:val="1F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18444170">
    <w:abstractNumId w:val="11"/>
  </w:num>
  <w:num w:numId="13" w16cid:durableId="468406288">
    <w:abstractNumId w:val="14"/>
  </w:num>
  <w:num w:numId="14" w16cid:durableId="1413627695">
    <w:abstractNumId w:val="13"/>
  </w:num>
  <w:num w:numId="15" w16cid:durableId="48966782">
    <w:abstractNumId w:val="12"/>
  </w:num>
  <w:num w:numId="16" w16cid:durableId="54086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96"/>
    <w:rsid w:val="00014A45"/>
    <w:rsid w:val="00016F8E"/>
    <w:rsid w:val="00023AFE"/>
    <w:rsid w:val="00033C51"/>
    <w:rsid w:val="00045E7A"/>
    <w:rsid w:val="00063AF3"/>
    <w:rsid w:val="00093AE4"/>
    <w:rsid w:val="000A3D9B"/>
    <w:rsid w:val="000D4642"/>
    <w:rsid w:val="000D539D"/>
    <w:rsid w:val="000E4913"/>
    <w:rsid w:val="00100CBE"/>
    <w:rsid w:val="001048A2"/>
    <w:rsid w:val="00116273"/>
    <w:rsid w:val="00120822"/>
    <w:rsid w:val="00130F41"/>
    <w:rsid w:val="00134D09"/>
    <w:rsid w:val="001410FC"/>
    <w:rsid w:val="001526A8"/>
    <w:rsid w:val="00166892"/>
    <w:rsid w:val="001759A8"/>
    <w:rsid w:val="00197747"/>
    <w:rsid w:val="001A04B5"/>
    <w:rsid w:val="001A57E2"/>
    <w:rsid w:val="001B2F73"/>
    <w:rsid w:val="001B5299"/>
    <w:rsid w:val="001E3197"/>
    <w:rsid w:val="001F1C38"/>
    <w:rsid w:val="001F7568"/>
    <w:rsid w:val="001F7CD2"/>
    <w:rsid w:val="00226B28"/>
    <w:rsid w:val="00265F18"/>
    <w:rsid w:val="00296E1A"/>
    <w:rsid w:val="002B1C93"/>
    <w:rsid w:val="002B3DF0"/>
    <w:rsid w:val="002B4B62"/>
    <w:rsid w:val="002C4CB1"/>
    <w:rsid w:val="002C79E6"/>
    <w:rsid w:val="002F3AE9"/>
    <w:rsid w:val="00330441"/>
    <w:rsid w:val="003438FC"/>
    <w:rsid w:val="0034632B"/>
    <w:rsid w:val="00346E24"/>
    <w:rsid w:val="003804CC"/>
    <w:rsid w:val="00397767"/>
    <w:rsid w:val="003E30C0"/>
    <w:rsid w:val="003E537E"/>
    <w:rsid w:val="00401CE3"/>
    <w:rsid w:val="00421B99"/>
    <w:rsid w:val="00422786"/>
    <w:rsid w:val="004A168D"/>
    <w:rsid w:val="004C2726"/>
    <w:rsid w:val="004D3BAB"/>
    <w:rsid w:val="0051024C"/>
    <w:rsid w:val="00511FE8"/>
    <w:rsid w:val="00517FD9"/>
    <w:rsid w:val="0056233D"/>
    <w:rsid w:val="00566007"/>
    <w:rsid w:val="00575CB4"/>
    <w:rsid w:val="005B198A"/>
    <w:rsid w:val="005C199E"/>
    <w:rsid w:val="005F59D4"/>
    <w:rsid w:val="0062507C"/>
    <w:rsid w:val="0062793E"/>
    <w:rsid w:val="00637F58"/>
    <w:rsid w:val="00646201"/>
    <w:rsid w:val="006527E2"/>
    <w:rsid w:val="00657E3F"/>
    <w:rsid w:val="00661FD0"/>
    <w:rsid w:val="00664C1A"/>
    <w:rsid w:val="00666E1D"/>
    <w:rsid w:val="00667153"/>
    <w:rsid w:val="006A0790"/>
    <w:rsid w:val="006B6429"/>
    <w:rsid w:val="006B73E5"/>
    <w:rsid w:val="006B7449"/>
    <w:rsid w:val="006D5FA5"/>
    <w:rsid w:val="006E729D"/>
    <w:rsid w:val="00727096"/>
    <w:rsid w:val="00743CB3"/>
    <w:rsid w:val="00745B49"/>
    <w:rsid w:val="007602BA"/>
    <w:rsid w:val="0076145D"/>
    <w:rsid w:val="00784700"/>
    <w:rsid w:val="007B150B"/>
    <w:rsid w:val="007C539D"/>
    <w:rsid w:val="0081086B"/>
    <w:rsid w:val="0087407D"/>
    <w:rsid w:val="00883C6B"/>
    <w:rsid w:val="00895EA3"/>
    <w:rsid w:val="008C4D50"/>
    <w:rsid w:val="008C562C"/>
    <w:rsid w:val="00911CDB"/>
    <w:rsid w:val="0093167F"/>
    <w:rsid w:val="0098254D"/>
    <w:rsid w:val="009852D0"/>
    <w:rsid w:val="00987FE3"/>
    <w:rsid w:val="009A6620"/>
    <w:rsid w:val="009D1404"/>
    <w:rsid w:val="009D7036"/>
    <w:rsid w:val="00A417C1"/>
    <w:rsid w:val="00A5354D"/>
    <w:rsid w:val="00A53F6C"/>
    <w:rsid w:val="00A926DC"/>
    <w:rsid w:val="00A97318"/>
    <w:rsid w:val="00AA153B"/>
    <w:rsid w:val="00AD39BB"/>
    <w:rsid w:val="00AD39EB"/>
    <w:rsid w:val="00AE2E02"/>
    <w:rsid w:val="00AF533A"/>
    <w:rsid w:val="00AF6889"/>
    <w:rsid w:val="00B45F66"/>
    <w:rsid w:val="00B46B3A"/>
    <w:rsid w:val="00B73A4E"/>
    <w:rsid w:val="00B83A47"/>
    <w:rsid w:val="00B863FB"/>
    <w:rsid w:val="00B86440"/>
    <w:rsid w:val="00BA06AA"/>
    <w:rsid w:val="00BA3D69"/>
    <w:rsid w:val="00BB2D6F"/>
    <w:rsid w:val="00BD263B"/>
    <w:rsid w:val="00C00F8F"/>
    <w:rsid w:val="00C03068"/>
    <w:rsid w:val="00C03746"/>
    <w:rsid w:val="00C33204"/>
    <w:rsid w:val="00C6227D"/>
    <w:rsid w:val="00C65178"/>
    <w:rsid w:val="00C8007D"/>
    <w:rsid w:val="00C8123F"/>
    <w:rsid w:val="00CA4D4F"/>
    <w:rsid w:val="00CE0F77"/>
    <w:rsid w:val="00D013A0"/>
    <w:rsid w:val="00D0549C"/>
    <w:rsid w:val="00D0625B"/>
    <w:rsid w:val="00D075DA"/>
    <w:rsid w:val="00D24342"/>
    <w:rsid w:val="00D416AA"/>
    <w:rsid w:val="00D461C4"/>
    <w:rsid w:val="00D50A69"/>
    <w:rsid w:val="00D620FD"/>
    <w:rsid w:val="00D62F66"/>
    <w:rsid w:val="00D72F69"/>
    <w:rsid w:val="00D7391B"/>
    <w:rsid w:val="00D74CAD"/>
    <w:rsid w:val="00D91044"/>
    <w:rsid w:val="00DA4DF7"/>
    <w:rsid w:val="00DB478A"/>
    <w:rsid w:val="00DC020B"/>
    <w:rsid w:val="00DC2B09"/>
    <w:rsid w:val="00DD2FA2"/>
    <w:rsid w:val="00DD49C6"/>
    <w:rsid w:val="00DD4E85"/>
    <w:rsid w:val="00DE42D4"/>
    <w:rsid w:val="00DE7DE0"/>
    <w:rsid w:val="00E112DC"/>
    <w:rsid w:val="00E134F1"/>
    <w:rsid w:val="00E20E79"/>
    <w:rsid w:val="00E228DF"/>
    <w:rsid w:val="00E67454"/>
    <w:rsid w:val="00E724EA"/>
    <w:rsid w:val="00EC1D39"/>
    <w:rsid w:val="00EC3E92"/>
    <w:rsid w:val="00EC6900"/>
    <w:rsid w:val="00EE12D0"/>
    <w:rsid w:val="00EF55C5"/>
    <w:rsid w:val="00F140CB"/>
    <w:rsid w:val="00F21CD2"/>
    <w:rsid w:val="00F21F7F"/>
    <w:rsid w:val="00F22DB8"/>
    <w:rsid w:val="00F50422"/>
    <w:rsid w:val="00F50C42"/>
    <w:rsid w:val="00F53CBE"/>
    <w:rsid w:val="00F6242A"/>
    <w:rsid w:val="00FB27AE"/>
    <w:rsid w:val="00FC53AD"/>
    <w:rsid w:val="00FD0666"/>
    <w:rsid w:val="00FE623A"/>
    <w:rsid w:val="00FF2E4E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762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A322D468AE4C96A48B10B408315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C5D2-73B4-48C9-A8E7-721A51C8DBF9}"/>
      </w:docPartPr>
      <w:docPartBody>
        <w:p w:rsidR="002E21EC" w:rsidRDefault="001D6A85">
          <w:pPr>
            <w:pStyle w:val="AAA322D468AE4C96A48B10B4083151A7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EC"/>
    <w:rsid w:val="001D6A85"/>
    <w:rsid w:val="002E21EC"/>
    <w:rsid w:val="0064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322D468AE4C96A48B10B4083151A7">
    <w:name w:val="AAA322D468AE4C96A48B10B4083151A7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Cha15</b:Tag>
    <b:SourceType>Book</b:SourceType>
    <b:Guid>{EB3E1CE5-6FD4-4722-B9B6-BFD17FC86CF1}</b:Guid>
    <b:Author>
      <b:Author>
        <b:NameList>
          <b:Person>
            <b:Last>Cobb</b:Last>
            <b:First>Charles</b:First>
            <b:Middle>G.</b:Middle>
          </b:Person>
        </b:NameList>
      </b:Author>
    </b:Author>
    <b:Title>The Project Masters Guide to Mastering Agile Principles and Practices for an Adaptive Approach </b:Title>
    <b:Year>2015</b:Year>
    <b:City>New Jersey</b:City>
    <b:Publisher>John Wiley and Sons, INC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B9033E-70DB-40E5-9B1D-6B877041F4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2023-12-05T19:48:00Z</dcterms:created>
  <dcterms:modified xsi:type="dcterms:W3CDTF">2023-12-05T22:44:00Z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